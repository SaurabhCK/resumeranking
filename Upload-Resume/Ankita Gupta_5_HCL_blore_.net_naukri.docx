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4C" w:rsidRPr="00447A53" w:rsidRDefault="00A834C3" w:rsidP="001A7D4C">
      <w:pPr>
        <w:spacing w:before="20" w:after="20"/>
        <w:jc w:val="right"/>
        <w:rPr>
          <w:rFonts w:ascii="Cambria" w:hAnsi="Cambria" w:cs="Tahoma"/>
          <w:b/>
          <w:caps/>
          <w:smallCaps/>
          <w:sz w:val="28"/>
          <w:szCs w:val="28"/>
        </w:rPr>
      </w:pPr>
      <w:r w:rsidRPr="00A834C3">
        <w:rPr>
          <w:rFonts w:ascii="Verdana" w:hAnsi="Verdana" w:cs="Arial"/>
          <w:b/>
        </w:rPr>
        <w:t xml:space="preserve"> </w:t>
      </w:r>
      <w:proofErr w:type="spellStart"/>
      <w:r w:rsidR="00EA2250">
        <w:rPr>
          <w:rFonts w:ascii="Verdana" w:hAnsi="Verdana" w:cs="Arial"/>
          <w:b/>
        </w:rPr>
        <w:t>Ankita</w:t>
      </w:r>
      <w:proofErr w:type="spellEnd"/>
      <w:r w:rsidR="00EA2250">
        <w:rPr>
          <w:rFonts w:ascii="Verdana" w:hAnsi="Verdana" w:cs="Arial"/>
          <w:b/>
        </w:rPr>
        <w:t xml:space="preserve"> Gupta</w:t>
      </w:r>
    </w:p>
    <w:p w:rsidR="001A7D4C" w:rsidRPr="00447A53" w:rsidRDefault="00CF3B6D" w:rsidP="001A7D4C">
      <w:pPr>
        <w:tabs>
          <w:tab w:val="left" w:pos="2898"/>
          <w:tab w:val="left" w:pos="8838"/>
        </w:tabs>
        <w:jc w:val="right"/>
        <w:outlineLvl w:val="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House No. 4</w:t>
      </w:r>
      <w:r w:rsidR="00AB5D5D">
        <w:rPr>
          <w:rFonts w:ascii="Cambria" w:hAnsi="Cambria" w:cs="Arial"/>
          <w:sz w:val="20"/>
          <w:szCs w:val="20"/>
        </w:rPr>
        <w:t>,</w:t>
      </w:r>
      <w:r w:rsidR="002378C9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="00AB5D5D">
        <w:rPr>
          <w:rFonts w:ascii="Cambria" w:hAnsi="Cambria" w:cs="Arial"/>
          <w:sz w:val="20"/>
          <w:szCs w:val="20"/>
        </w:rPr>
        <w:t>Muniswappa</w:t>
      </w:r>
      <w:proofErr w:type="spellEnd"/>
      <w:r w:rsidR="00AB5D5D">
        <w:rPr>
          <w:rFonts w:ascii="Cambria" w:hAnsi="Cambria" w:cs="Arial"/>
          <w:sz w:val="20"/>
          <w:szCs w:val="20"/>
        </w:rPr>
        <w:t xml:space="preserve"> Layout</w:t>
      </w:r>
      <w:r w:rsidR="002378C9">
        <w:rPr>
          <w:rFonts w:ascii="Cambria" w:hAnsi="Cambria" w:cs="Arial"/>
          <w:sz w:val="20"/>
          <w:szCs w:val="20"/>
        </w:rPr>
        <w:t xml:space="preserve">, </w:t>
      </w:r>
      <w:r w:rsidR="00AB5D5D">
        <w:rPr>
          <w:rFonts w:ascii="Cambria" w:hAnsi="Cambria" w:cs="Arial"/>
          <w:sz w:val="20"/>
          <w:szCs w:val="20"/>
        </w:rPr>
        <w:t>Old Airport Road, Bangalore</w:t>
      </w:r>
      <w:bookmarkStart w:id="0" w:name="_GoBack"/>
      <w:bookmarkEnd w:id="0"/>
      <w:r w:rsidR="001A7D4C" w:rsidRPr="00447A53">
        <w:rPr>
          <w:rFonts w:ascii="Cambria" w:hAnsi="Cambria" w:cs="Arial"/>
          <w:sz w:val="20"/>
          <w:szCs w:val="20"/>
        </w:rPr>
        <w:t>, India</w:t>
      </w:r>
    </w:p>
    <w:p w:rsidR="001A7D4C" w:rsidRPr="00447A53" w:rsidRDefault="001A7D4C" w:rsidP="001A7D4C">
      <w:pPr>
        <w:tabs>
          <w:tab w:val="left" w:pos="2898"/>
          <w:tab w:val="left" w:pos="8838"/>
        </w:tabs>
        <w:jc w:val="right"/>
        <w:outlineLvl w:val="0"/>
        <w:rPr>
          <w:rFonts w:ascii="Cambria" w:hAnsi="Cambria" w:cs="Tahoma"/>
          <w:sz w:val="20"/>
          <w:szCs w:val="20"/>
        </w:rPr>
      </w:pPr>
      <w:r w:rsidRPr="00447A53">
        <w:rPr>
          <w:rFonts w:ascii="Cambria" w:hAnsi="Cambria" w:cs="Tahoma"/>
          <w:b/>
          <w:sz w:val="20"/>
          <w:szCs w:val="20"/>
        </w:rPr>
        <w:t>Mob:</w:t>
      </w:r>
      <w:r w:rsidRPr="00447A53">
        <w:rPr>
          <w:rFonts w:ascii="Cambria" w:hAnsi="Cambria" w:cs="Tahoma"/>
          <w:sz w:val="20"/>
          <w:szCs w:val="20"/>
        </w:rPr>
        <w:t xml:space="preserve"> +91 </w:t>
      </w:r>
      <w:r w:rsidR="005104E8">
        <w:rPr>
          <w:rFonts w:ascii="Cambria" w:hAnsi="Cambria" w:cs="Arial"/>
          <w:bCs/>
          <w:sz w:val="20"/>
          <w:szCs w:val="20"/>
        </w:rPr>
        <w:t>9739003999</w:t>
      </w:r>
      <w:r w:rsidRPr="00447A53">
        <w:rPr>
          <w:rFonts w:ascii="Cambria" w:hAnsi="Cambria" w:cs="Tahoma"/>
          <w:sz w:val="20"/>
          <w:szCs w:val="20"/>
        </w:rPr>
        <w:t xml:space="preserve">; </w:t>
      </w:r>
      <w:r w:rsidRPr="00447A53">
        <w:rPr>
          <w:rFonts w:ascii="Cambria" w:hAnsi="Cambria" w:cs="Tahoma"/>
          <w:b/>
          <w:sz w:val="20"/>
          <w:szCs w:val="20"/>
        </w:rPr>
        <w:t>Email:</w:t>
      </w:r>
      <w:r w:rsidRPr="00447A53">
        <w:rPr>
          <w:rFonts w:ascii="Cambria" w:hAnsi="Cambria" w:cs="Tahoma"/>
          <w:sz w:val="20"/>
          <w:szCs w:val="20"/>
        </w:rPr>
        <w:t xml:space="preserve"> </w:t>
      </w:r>
      <w:r w:rsidR="002378C9">
        <w:rPr>
          <w:rFonts w:ascii="Cambria" w:hAnsi="Cambria" w:cs="Tahoma"/>
          <w:sz w:val="20"/>
          <w:szCs w:val="20"/>
        </w:rPr>
        <w:t>ankita.gupta.uno</w:t>
      </w:r>
      <w:r w:rsidRPr="00447A53">
        <w:rPr>
          <w:rFonts w:ascii="Cambria" w:hAnsi="Cambria" w:cs="Arial"/>
          <w:bCs/>
          <w:sz w:val="20"/>
          <w:szCs w:val="20"/>
        </w:rPr>
        <w:t xml:space="preserve">@gmail.com, </w:t>
      </w:r>
      <w:r w:rsidR="002378C9">
        <w:rPr>
          <w:rFonts w:ascii="Cambria" w:hAnsi="Cambria" w:cs="Arial"/>
          <w:bCs/>
          <w:sz w:val="20"/>
          <w:szCs w:val="20"/>
        </w:rPr>
        <w:t>ankitagupta_uno</w:t>
      </w:r>
      <w:r w:rsidRPr="00447A53">
        <w:rPr>
          <w:rFonts w:ascii="Cambria" w:hAnsi="Cambria" w:cs="Arial"/>
          <w:bCs/>
          <w:sz w:val="20"/>
          <w:szCs w:val="20"/>
        </w:rPr>
        <w:t>@yahoo.com</w:t>
      </w:r>
    </w:p>
    <w:p w:rsidR="001A7D4C" w:rsidRPr="00447A53" w:rsidRDefault="001A7D4C" w:rsidP="001A7D4C">
      <w:pPr>
        <w:pBdr>
          <w:bottom w:val="single" w:sz="12" w:space="1" w:color="auto"/>
        </w:pBdr>
        <w:spacing w:line="60" w:lineRule="auto"/>
        <w:jc w:val="both"/>
        <w:rPr>
          <w:rFonts w:ascii="Cambria" w:hAnsi="Cambria" w:cs="Tahoma"/>
          <w:sz w:val="20"/>
          <w:szCs w:val="20"/>
        </w:rPr>
      </w:pPr>
    </w:p>
    <w:p w:rsidR="001A7D4C" w:rsidRPr="00447A53" w:rsidRDefault="001A7D4C" w:rsidP="001A7D4C">
      <w:pPr>
        <w:jc w:val="center"/>
        <w:rPr>
          <w:rFonts w:ascii="Cambria" w:hAnsi="Cambria"/>
          <w:sz w:val="20"/>
          <w:szCs w:val="20"/>
          <w:lang w:val="en-GB"/>
        </w:rPr>
      </w:pPr>
    </w:p>
    <w:p w:rsidR="001A7D4C" w:rsidRPr="00447A53" w:rsidRDefault="001A7D4C" w:rsidP="001A7D4C">
      <w:pPr>
        <w:pBdr>
          <w:top w:val="single" w:sz="12" w:space="1" w:color="auto"/>
          <w:bottom w:val="single" w:sz="12" w:space="1" w:color="auto"/>
        </w:pBdr>
        <w:shd w:val="clear" w:color="auto" w:fill="DDD9C3"/>
        <w:ind w:left="180" w:hanging="180"/>
        <w:jc w:val="center"/>
        <w:rPr>
          <w:rFonts w:ascii="Cambria" w:hAnsi="Cambria"/>
          <w:bCs/>
          <w:smallCaps/>
          <w:sz w:val="20"/>
          <w:szCs w:val="20"/>
        </w:rPr>
      </w:pPr>
    </w:p>
    <w:p w:rsidR="001A7D4C" w:rsidRPr="001A7D4C" w:rsidRDefault="001A7D4C" w:rsidP="001A7D4C">
      <w:pPr>
        <w:pBdr>
          <w:top w:val="single" w:sz="12" w:space="1" w:color="auto"/>
          <w:bottom w:val="single" w:sz="12" w:space="1" w:color="auto"/>
        </w:pBdr>
        <w:shd w:val="clear" w:color="auto" w:fill="DDD9C3"/>
        <w:ind w:left="180" w:hanging="180"/>
        <w:jc w:val="center"/>
        <w:rPr>
          <w:rFonts w:ascii="Verdana" w:hAnsi="Verdana" w:cs="Arial"/>
          <w:sz w:val="18"/>
          <w:szCs w:val="18"/>
        </w:rPr>
      </w:pPr>
      <w:r w:rsidRPr="001A7D4C">
        <w:rPr>
          <w:rFonts w:ascii="Verdana" w:hAnsi="Verdana" w:cs="Arial"/>
          <w:sz w:val="18"/>
          <w:szCs w:val="18"/>
        </w:rPr>
        <w:t xml:space="preserve">Experience of </w:t>
      </w:r>
      <w:r w:rsidR="002B5049">
        <w:rPr>
          <w:rFonts w:ascii="Verdana" w:hAnsi="Verdana" w:cs="Arial"/>
          <w:b/>
          <w:sz w:val="18"/>
          <w:szCs w:val="18"/>
        </w:rPr>
        <w:t>around</w:t>
      </w:r>
      <w:r w:rsidRPr="001A7D4C">
        <w:rPr>
          <w:rFonts w:ascii="Verdana" w:hAnsi="Verdana" w:cs="Arial"/>
          <w:b/>
          <w:sz w:val="18"/>
          <w:szCs w:val="18"/>
        </w:rPr>
        <w:t xml:space="preserve"> 5 yrs</w:t>
      </w:r>
      <w:r w:rsidRPr="001A7D4C">
        <w:rPr>
          <w:rFonts w:ascii="Verdana" w:hAnsi="Verdana" w:cs="Arial"/>
          <w:sz w:val="18"/>
          <w:szCs w:val="18"/>
        </w:rPr>
        <w:t xml:space="preserve">, seeking an assignment as </w:t>
      </w:r>
      <w:r w:rsidRPr="001A7D4C">
        <w:rPr>
          <w:rFonts w:ascii="Verdana" w:hAnsi="Verdana" w:cs="Arial"/>
          <w:b/>
          <w:sz w:val="18"/>
          <w:szCs w:val="18"/>
        </w:rPr>
        <w:t>Lead Engineer</w:t>
      </w:r>
      <w:r w:rsidRPr="001A7D4C">
        <w:rPr>
          <w:rFonts w:ascii="Verdana" w:hAnsi="Verdana" w:cs="Arial"/>
          <w:sz w:val="18"/>
          <w:szCs w:val="18"/>
        </w:rPr>
        <w:t xml:space="preserve"> in </w:t>
      </w:r>
      <w:r w:rsidRPr="001A7D4C">
        <w:rPr>
          <w:rFonts w:ascii="Verdana" w:hAnsi="Verdana" w:cs="Arial"/>
          <w:b/>
          <w:sz w:val="18"/>
          <w:szCs w:val="18"/>
        </w:rPr>
        <w:t>IT</w:t>
      </w:r>
      <w:r w:rsidRPr="001A7D4C">
        <w:rPr>
          <w:rFonts w:ascii="Verdana" w:hAnsi="Verdana" w:cs="Arial"/>
          <w:sz w:val="18"/>
          <w:szCs w:val="18"/>
        </w:rPr>
        <w:t xml:space="preserve"> sector</w:t>
      </w:r>
    </w:p>
    <w:p w:rsidR="001A7D4C" w:rsidRPr="001A7D4C" w:rsidRDefault="001A7D4C" w:rsidP="001A7D4C">
      <w:pPr>
        <w:pBdr>
          <w:top w:val="single" w:sz="12" w:space="1" w:color="auto"/>
          <w:bottom w:val="single" w:sz="12" w:space="1" w:color="auto"/>
        </w:pBdr>
        <w:shd w:val="clear" w:color="auto" w:fill="DDD9C3"/>
        <w:spacing w:before="40"/>
        <w:ind w:left="187" w:hanging="187"/>
        <w:rPr>
          <w:rFonts w:ascii="Verdana" w:hAnsi="Verdana" w:cs="Arial"/>
          <w:sz w:val="18"/>
          <w:szCs w:val="18"/>
        </w:rPr>
      </w:pPr>
    </w:p>
    <w:p w:rsidR="001A7D4C" w:rsidRPr="00447A53" w:rsidRDefault="001A7D4C" w:rsidP="001A7D4C">
      <w:pPr>
        <w:pBdr>
          <w:top w:val="single" w:sz="12" w:space="1" w:color="auto"/>
          <w:bottom w:val="single" w:sz="12" w:space="1" w:color="auto"/>
        </w:pBdr>
        <w:shd w:val="clear" w:color="auto" w:fill="DDD9C3"/>
        <w:spacing w:before="40"/>
        <w:ind w:left="187" w:hanging="187"/>
        <w:jc w:val="center"/>
        <w:rPr>
          <w:rFonts w:ascii="Cambria" w:hAnsi="Cambria"/>
          <w:bCs/>
          <w:sz w:val="20"/>
          <w:szCs w:val="20"/>
        </w:rPr>
      </w:pPr>
      <w:r w:rsidRPr="001A7D4C">
        <w:rPr>
          <w:rFonts w:ascii="Verdana" w:hAnsi="Verdana" w:cs="Arial"/>
          <w:b/>
          <w:sz w:val="18"/>
          <w:szCs w:val="18"/>
        </w:rPr>
        <w:t>Proficiency in</w:t>
      </w:r>
      <w:r w:rsidRPr="001A7D4C">
        <w:rPr>
          <w:rFonts w:ascii="Verdana" w:hAnsi="Verdana" w:cs="Arial"/>
          <w:sz w:val="18"/>
          <w:szCs w:val="18"/>
        </w:rPr>
        <w:t xml:space="preserve"> Client/Server Applications, Quality &amp; Process Compliance, Onsite/Offshore Coordination, Deadline Orientation, Leadership</w:t>
      </w:r>
    </w:p>
    <w:p w:rsidR="001A7D4C" w:rsidRPr="00447A53" w:rsidRDefault="001A7D4C" w:rsidP="001A7D4C">
      <w:pPr>
        <w:pBdr>
          <w:top w:val="single" w:sz="12" w:space="1" w:color="auto"/>
          <w:bottom w:val="single" w:sz="12" w:space="1" w:color="auto"/>
        </w:pBdr>
        <w:shd w:val="clear" w:color="auto" w:fill="DDD9C3"/>
        <w:ind w:left="180" w:hanging="180"/>
        <w:jc w:val="center"/>
        <w:rPr>
          <w:rFonts w:ascii="Cambria" w:hAnsi="Cambria"/>
          <w:sz w:val="20"/>
          <w:szCs w:val="20"/>
        </w:rPr>
      </w:pPr>
    </w:p>
    <w:p w:rsidR="001A7D4C" w:rsidRPr="00447A53" w:rsidRDefault="001A7D4C" w:rsidP="001A7D4C">
      <w:pPr>
        <w:rPr>
          <w:rFonts w:ascii="Cambria" w:hAnsi="Cambria"/>
          <w:sz w:val="20"/>
          <w:szCs w:val="20"/>
        </w:rPr>
      </w:pPr>
    </w:p>
    <w:p w:rsidR="001A7D4C" w:rsidRPr="00447A53" w:rsidRDefault="001A7D4C" w:rsidP="001A7D4C">
      <w:pPr>
        <w:pBdr>
          <w:bottom w:val="single" w:sz="12" w:space="1" w:color="auto"/>
        </w:pBdr>
        <w:rPr>
          <w:rFonts w:ascii="Cambria" w:hAnsi="Cambria"/>
          <w:b/>
          <w:sz w:val="20"/>
          <w:szCs w:val="20"/>
        </w:rPr>
      </w:pPr>
      <w:r w:rsidRPr="00447A53">
        <w:rPr>
          <w:rFonts w:ascii="Cambria" w:hAnsi="Cambria"/>
          <w:b/>
          <w:sz w:val="20"/>
          <w:szCs w:val="20"/>
        </w:rPr>
        <w:t>SYNOPSIS</w:t>
      </w:r>
    </w:p>
    <w:p w:rsidR="001A7D4C" w:rsidRPr="00447A53" w:rsidRDefault="001A7D4C" w:rsidP="001A7D4C">
      <w:pPr>
        <w:jc w:val="center"/>
        <w:rPr>
          <w:rFonts w:ascii="Cambria" w:hAnsi="Cambria"/>
          <w:iCs/>
          <w:sz w:val="12"/>
          <w:szCs w:val="20"/>
        </w:rPr>
      </w:pPr>
    </w:p>
    <w:p w:rsidR="001A7D4C" w:rsidRDefault="001A7D4C" w:rsidP="00917EC9">
      <w:pPr>
        <w:jc w:val="both"/>
        <w:rPr>
          <w:rFonts w:ascii="Verdana" w:hAnsi="Verdana"/>
          <w:sz w:val="18"/>
          <w:szCs w:val="18"/>
        </w:rPr>
      </w:pPr>
    </w:p>
    <w:p w:rsidR="00EA2250" w:rsidRPr="002378C9" w:rsidRDefault="00EA2250" w:rsidP="00EA2250">
      <w:pPr>
        <w:numPr>
          <w:ilvl w:val="0"/>
          <w:numId w:val="29"/>
        </w:numPr>
        <w:jc w:val="both"/>
        <w:rPr>
          <w:rFonts w:ascii="Cambria" w:eastAsia="Calibri" w:hAnsi="Cambria" w:cs="Tahoma"/>
          <w:bCs/>
          <w:sz w:val="22"/>
          <w:szCs w:val="22"/>
        </w:rPr>
      </w:pPr>
      <w:r w:rsidRPr="002378C9">
        <w:rPr>
          <w:rFonts w:ascii="Cambria" w:eastAsia="Calibri" w:hAnsi="Cambria" w:cs="Tahoma"/>
          <w:bCs/>
          <w:sz w:val="22"/>
          <w:szCs w:val="22"/>
        </w:rPr>
        <w:t>Customer-focused IT professional with valuable experience in leading and contributing to projects implementing technology transition and cutting edge methodologies to enhance end-user productivity. A leader making significant contributions to team and simultaneously striving for individual success</w:t>
      </w:r>
    </w:p>
    <w:p w:rsidR="00EA2250" w:rsidRPr="002378C9" w:rsidRDefault="00EA2250" w:rsidP="002378C9">
      <w:pPr>
        <w:numPr>
          <w:ilvl w:val="0"/>
          <w:numId w:val="29"/>
        </w:numPr>
        <w:jc w:val="both"/>
        <w:rPr>
          <w:rFonts w:ascii="Cambria" w:eastAsia="Calibri" w:hAnsi="Cambria" w:cs="Tahoma"/>
          <w:bCs/>
          <w:sz w:val="22"/>
          <w:szCs w:val="22"/>
        </w:rPr>
      </w:pPr>
      <w:r w:rsidRPr="002378C9">
        <w:rPr>
          <w:rFonts w:ascii="Cambria" w:eastAsia="Calibri" w:hAnsi="Cambria" w:cs="Tahoma"/>
          <w:bCs/>
          <w:sz w:val="22"/>
          <w:szCs w:val="22"/>
        </w:rPr>
        <w:t>Repeated success in the areas of Project and Operations Management &amp; Co-ordination, Solutions’ Architecting, Testing and Development</w:t>
      </w:r>
    </w:p>
    <w:p w:rsidR="00EA2250" w:rsidRPr="002378C9" w:rsidRDefault="00EA2250" w:rsidP="00EA2250">
      <w:pPr>
        <w:numPr>
          <w:ilvl w:val="0"/>
          <w:numId w:val="29"/>
        </w:numPr>
        <w:jc w:val="both"/>
        <w:rPr>
          <w:rFonts w:ascii="Cambria" w:eastAsia="Calibri" w:hAnsi="Cambria" w:cs="Tahoma"/>
          <w:bCs/>
          <w:sz w:val="22"/>
          <w:szCs w:val="22"/>
        </w:rPr>
      </w:pPr>
      <w:r w:rsidRPr="002378C9">
        <w:rPr>
          <w:rFonts w:ascii="Cambria" w:eastAsia="Calibri" w:hAnsi="Cambria" w:cs="Tahoma"/>
          <w:bCs/>
          <w:sz w:val="22"/>
          <w:szCs w:val="22"/>
        </w:rPr>
        <w:t>Improved client relations based on superb communication, technical efficiency and problem-solving skills. Acknowledged for capacity to tackle challenging issues, analyze viable alternatives, and provide innovative solutions residing well within clients’ financial limits and timeframes</w:t>
      </w:r>
    </w:p>
    <w:p w:rsidR="00EA2250" w:rsidRPr="002378C9" w:rsidRDefault="00EA2250" w:rsidP="00EA2250">
      <w:pPr>
        <w:numPr>
          <w:ilvl w:val="0"/>
          <w:numId w:val="29"/>
        </w:numPr>
        <w:jc w:val="both"/>
        <w:rPr>
          <w:rFonts w:ascii="Cambria" w:eastAsia="Calibri" w:hAnsi="Cambria" w:cs="Tahoma"/>
          <w:bCs/>
          <w:sz w:val="22"/>
          <w:szCs w:val="22"/>
        </w:rPr>
      </w:pPr>
      <w:r w:rsidRPr="002378C9">
        <w:rPr>
          <w:rFonts w:ascii="Cambria" w:eastAsia="Calibri" w:hAnsi="Cambria" w:cs="Tahoma"/>
          <w:bCs/>
          <w:sz w:val="22"/>
          <w:szCs w:val="22"/>
        </w:rPr>
        <w:t>Consistently exceeded organizational expectations with exceptional planning, analytical, and team leading skills and the ability to work in cross-cultural and multi-ethnic environments</w:t>
      </w:r>
    </w:p>
    <w:p w:rsidR="00EA2250" w:rsidRPr="002378C9" w:rsidRDefault="00EA2250" w:rsidP="00EA2250">
      <w:pPr>
        <w:numPr>
          <w:ilvl w:val="0"/>
          <w:numId w:val="29"/>
        </w:numPr>
        <w:jc w:val="both"/>
        <w:rPr>
          <w:rFonts w:ascii="Cambria" w:eastAsia="Calibri" w:hAnsi="Cambria" w:cs="Tahoma"/>
          <w:bCs/>
          <w:sz w:val="22"/>
          <w:szCs w:val="22"/>
        </w:rPr>
      </w:pPr>
      <w:r w:rsidRPr="002378C9">
        <w:rPr>
          <w:rFonts w:ascii="Cambria" w:eastAsia="Calibri" w:hAnsi="Cambria" w:cs="Tahoma"/>
          <w:bCs/>
          <w:sz w:val="22"/>
          <w:szCs w:val="22"/>
        </w:rPr>
        <w:t>Adept at “thinking on my feet” to meet challenges head on, resolve complex problems, and adapt quickly to changing priorities</w:t>
      </w:r>
    </w:p>
    <w:p w:rsidR="00EA2250" w:rsidRPr="002378C9" w:rsidRDefault="00EA2250" w:rsidP="00EA2250">
      <w:pPr>
        <w:numPr>
          <w:ilvl w:val="0"/>
          <w:numId w:val="29"/>
        </w:numPr>
        <w:jc w:val="both"/>
        <w:rPr>
          <w:rFonts w:ascii="Cambria" w:eastAsia="Calibri" w:hAnsi="Cambria" w:cs="Tahoma"/>
          <w:bCs/>
          <w:sz w:val="22"/>
          <w:szCs w:val="22"/>
        </w:rPr>
      </w:pPr>
      <w:r w:rsidRPr="002378C9">
        <w:rPr>
          <w:rFonts w:ascii="Cambria" w:eastAsia="Calibri" w:hAnsi="Cambria" w:cs="Tahoma"/>
          <w:bCs/>
          <w:sz w:val="22"/>
          <w:szCs w:val="22"/>
        </w:rPr>
        <w:t xml:space="preserve">Currently associated with </w:t>
      </w:r>
      <w:r w:rsidR="004B35A3">
        <w:rPr>
          <w:rFonts w:ascii="Cambria" w:eastAsia="Calibri" w:hAnsi="Cambria" w:cs="Tahoma"/>
          <w:bCs/>
          <w:sz w:val="22"/>
          <w:szCs w:val="22"/>
        </w:rPr>
        <w:t>HCL Technologies</w:t>
      </w:r>
      <w:r w:rsidRPr="002378C9">
        <w:rPr>
          <w:rFonts w:ascii="Cambria" w:eastAsia="Calibri" w:hAnsi="Cambria" w:cs="Tahoma"/>
          <w:bCs/>
          <w:sz w:val="22"/>
          <w:szCs w:val="22"/>
        </w:rPr>
        <w:t xml:space="preserve"> Pvt. Ltd. as </w:t>
      </w:r>
      <w:r w:rsidR="004B35A3">
        <w:rPr>
          <w:rFonts w:ascii="Cambria" w:eastAsia="Calibri" w:hAnsi="Cambria" w:cs="Tahoma"/>
          <w:bCs/>
          <w:sz w:val="22"/>
          <w:szCs w:val="22"/>
        </w:rPr>
        <w:t>Lead</w:t>
      </w:r>
      <w:r w:rsidRPr="002378C9">
        <w:rPr>
          <w:rFonts w:ascii="Cambria" w:eastAsia="Calibri" w:hAnsi="Cambria" w:cs="Tahoma"/>
          <w:bCs/>
          <w:sz w:val="22"/>
          <w:szCs w:val="22"/>
        </w:rPr>
        <w:t xml:space="preserve"> Engineer</w:t>
      </w:r>
    </w:p>
    <w:p w:rsidR="00EA2250" w:rsidRPr="002378C9" w:rsidRDefault="00EA2250" w:rsidP="00EA2250">
      <w:pPr>
        <w:jc w:val="both"/>
        <w:rPr>
          <w:rFonts w:ascii="Cambria" w:eastAsia="Calibri" w:hAnsi="Cambria" w:cs="Tahoma"/>
          <w:bCs/>
          <w:sz w:val="22"/>
          <w:szCs w:val="22"/>
        </w:rPr>
      </w:pPr>
    </w:p>
    <w:p w:rsidR="00EA2250" w:rsidRPr="002378C9" w:rsidRDefault="00EA2250" w:rsidP="00EA2250">
      <w:pPr>
        <w:pBdr>
          <w:bottom w:val="single" w:sz="12" w:space="1" w:color="auto"/>
        </w:pBdr>
        <w:rPr>
          <w:rFonts w:ascii="Cambria" w:eastAsia="Calibri" w:hAnsi="Cambria" w:cs="Tahoma"/>
          <w:bCs/>
          <w:sz w:val="22"/>
          <w:szCs w:val="22"/>
        </w:rPr>
      </w:pPr>
      <w:r w:rsidRPr="002378C9">
        <w:rPr>
          <w:rFonts w:ascii="Cambria" w:eastAsia="Calibri" w:hAnsi="Cambria" w:cs="Tahoma"/>
          <w:bCs/>
          <w:sz w:val="22"/>
          <w:szCs w:val="22"/>
        </w:rPr>
        <w:t>Technical Skill Set</w:t>
      </w:r>
    </w:p>
    <w:p w:rsidR="00EA2250" w:rsidRPr="002378C9" w:rsidRDefault="00EA2250" w:rsidP="00EA2250">
      <w:pPr>
        <w:jc w:val="both"/>
        <w:rPr>
          <w:rFonts w:ascii="Cambria" w:eastAsia="Calibri" w:hAnsi="Cambria" w:cs="Tahoma"/>
          <w:bCs/>
          <w:sz w:val="22"/>
          <w:szCs w:val="22"/>
        </w:rPr>
      </w:pPr>
    </w:p>
    <w:tbl>
      <w:tblPr>
        <w:tblW w:w="433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975"/>
        <w:gridCol w:w="5322"/>
      </w:tblGrid>
      <w:tr w:rsidR="00EA2250" w:rsidRPr="002378C9" w:rsidTr="00EA2250">
        <w:trPr>
          <w:trHeight w:val="276"/>
          <w:jc w:val="center"/>
        </w:trPr>
        <w:tc>
          <w:tcPr>
            <w:tcW w:w="1793" w:type="pct"/>
            <w:shd w:val="clear" w:color="auto" w:fill="DDD9C3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3207" w:type="pct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C# </w:t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sym w:font="Wingdings" w:char="F0A7"/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 Asp.net </w:t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sym w:font="Wingdings" w:char="F0A7"/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 ASP</w:t>
            </w:r>
          </w:p>
        </w:tc>
      </w:tr>
      <w:tr w:rsidR="00EA2250" w:rsidRPr="002378C9" w:rsidTr="00EA2250">
        <w:trPr>
          <w:trHeight w:val="276"/>
          <w:jc w:val="center"/>
        </w:trPr>
        <w:tc>
          <w:tcPr>
            <w:tcW w:w="1793" w:type="pct"/>
            <w:shd w:val="clear" w:color="auto" w:fill="DDD9C3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Technologies</w:t>
            </w:r>
          </w:p>
        </w:tc>
        <w:tc>
          <w:tcPr>
            <w:tcW w:w="3207" w:type="pct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WCF </w:t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sym w:font="Wingdings" w:char="F0A7"/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 .Net 2.0 </w:t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sym w:font="Wingdings" w:char="F0A7"/>
            </w:r>
            <w:r w:rsidR="002E111C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 .Net 3.5 </w:t>
            </w:r>
          </w:p>
        </w:tc>
      </w:tr>
      <w:tr w:rsidR="00EA2250" w:rsidRPr="002378C9" w:rsidTr="00EA2250">
        <w:trPr>
          <w:trHeight w:val="276"/>
          <w:jc w:val="center"/>
        </w:trPr>
        <w:tc>
          <w:tcPr>
            <w:tcW w:w="1793" w:type="pct"/>
            <w:shd w:val="clear" w:color="auto" w:fill="DDD9C3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Reporting Tools</w:t>
            </w:r>
          </w:p>
        </w:tc>
        <w:tc>
          <w:tcPr>
            <w:tcW w:w="3207" w:type="pct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SSRS</w:t>
            </w:r>
          </w:p>
        </w:tc>
      </w:tr>
      <w:tr w:rsidR="00EA2250" w:rsidRPr="002378C9" w:rsidTr="00EA2250">
        <w:trPr>
          <w:trHeight w:val="276"/>
          <w:jc w:val="center"/>
        </w:trPr>
        <w:tc>
          <w:tcPr>
            <w:tcW w:w="1793" w:type="pct"/>
            <w:shd w:val="clear" w:color="auto" w:fill="DDD9C3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Tools</w:t>
            </w:r>
          </w:p>
        </w:tc>
        <w:tc>
          <w:tcPr>
            <w:tcW w:w="3207" w:type="pct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Integration Services (SSIS Packages)</w:t>
            </w:r>
          </w:p>
        </w:tc>
      </w:tr>
      <w:tr w:rsidR="00EA2250" w:rsidRPr="002378C9" w:rsidTr="00EA2250">
        <w:trPr>
          <w:trHeight w:val="276"/>
          <w:jc w:val="center"/>
        </w:trPr>
        <w:tc>
          <w:tcPr>
            <w:tcW w:w="1793" w:type="pct"/>
            <w:shd w:val="clear" w:color="auto" w:fill="DDD9C3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Database</w:t>
            </w:r>
          </w:p>
        </w:tc>
        <w:tc>
          <w:tcPr>
            <w:tcW w:w="3207" w:type="pct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SQL Server 2005/2008</w:t>
            </w:r>
          </w:p>
        </w:tc>
      </w:tr>
      <w:tr w:rsidR="00EA2250" w:rsidRPr="002378C9" w:rsidTr="00EA2250">
        <w:trPr>
          <w:trHeight w:val="276"/>
          <w:jc w:val="center"/>
        </w:trPr>
        <w:tc>
          <w:tcPr>
            <w:tcW w:w="1793" w:type="pct"/>
            <w:shd w:val="clear" w:color="auto" w:fill="DDD9C3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Scripting Languages</w:t>
            </w:r>
          </w:p>
        </w:tc>
        <w:tc>
          <w:tcPr>
            <w:tcW w:w="3207" w:type="pct"/>
          </w:tcPr>
          <w:p w:rsidR="00EA2250" w:rsidRPr="002378C9" w:rsidRDefault="00EA2250" w:rsidP="00043BD8">
            <w:pPr>
              <w:ind w:left="360"/>
              <w:jc w:val="both"/>
              <w:rPr>
                <w:rFonts w:ascii="Cambria" w:eastAsia="Calibri" w:hAnsi="Cambria" w:cs="Tahoma"/>
                <w:bCs/>
                <w:sz w:val="22"/>
                <w:szCs w:val="22"/>
              </w:rPr>
            </w:pPr>
            <w:proofErr w:type="spellStart"/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>Javascript</w:t>
            </w:r>
            <w:proofErr w:type="spellEnd"/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 </w:t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sym w:font="Wingdings" w:char="F0A7"/>
            </w:r>
            <w:r w:rsidRPr="002378C9">
              <w:rPr>
                <w:rFonts w:ascii="Cambria" w:eastAsia="Calibri" w:hAnsi="Cambria" w:cs="Tahoma"/>
                <w:bCs/>
                <w:sz w:val="22"/>
                <w:szCs w:val="22"/>
              </w:rPr>
              <w:t xml:space="preserve"> XML</w:t>
            </w:r>
          </w:p>
        </w:tc>
      </w:tr>
    </w:tbl>
    <w:p w:rsidR="006278E5" w:rsidRDefault="006278E5" w:rsidP="00C03985">
      <w:pPr>
        <w:pStyle w:val="BodyText"/>
        <w:rPr>
          <w:b/>
          <w:bCs/>
          <w:i/>
          <w:iCs w:val="0"/>
          <w:color w:val="002060"/>
          <w:sz w:val="20"/>
          <w:szCs w:val="20"/>
          <w:u w:val="single"/>
        </w:rPr>
      </w:pPr>
    </w:p>
    <w:p w:rsidR="001A7D4C" w:rsidRPr="00447A53" w:rsidRDefault="001A7D4C" w:rsidP="001A7D4C">
      <w:pPr>
        <w:pBdr>
          <w:bottom w:val="single" w:sz="12" w:space="1" w:color="auto"/>
        </w:pBdr>
        <w:rPr>
          <w:rFonts w:ascii="Cambria" w:hAnsi="Cambria"/>
          <w:b/>
          <w:sz w:val="20"/>
          <w:szCs w:val="20"/>
        </w:rPr>
      </w:pPr>
      <w:r w:rsidRPr="00447A53">
        <w:rPr>
          <w:rFonts w:ascii="Cambria" w:hAnsi="Cambria"/>
          <w:b/>
          <w:sz w:val="20"/>
          <w:szCs w:val="20"/>
        </w:rPr>
        <w:t>Career Graph</w:t>
      </w:r>
    </w:p>
    <w:p w:rsidR="001A7D4C" w:rsidRPr="00447A53" w:rsidRDefault="001A7D4C" w:rsidP="001A7D4C">
      <w:pPr>
        <w:jc w:val="both"/>
        <w:rPr>
          <w:rFonts w:ascii="Cambria" w:hAnsi="Cambria" w:cs="Tahoma"/>
          <w:b/>
          <w:bCs/>
          <w:sz w:val="20"/>
          <w:szCs w:val="20"/>
        </w:rPr>
      </w:pPr>
    </w:p>
    <w:p w:rsidR="001A7D4C" w:rsidRPr="00447A53" w:rsidRDefault="000A5C25" w:rsidP="001A7D4C">
      <w:pPr>
        <w:rPr>
          <w:rFonts w:ascii="Cambria" w:hAnsi="Cambria" w:cs="Tahoma"/>
          <w:b/>
          <w:bCs/>
          <w:smallCaps/>
          <w:szCs w:val="20"/>
        </w:rPr>
      </w:pPr>
      <w:r w:rsidRPr="00C479BD">
        <w:rPr>
          <w:rFonts w:ascii="Cambria" w:hAnsi="Cambria" w:cs="Tahoma"/>
          <w:b/>
          <w:bCs/>
          <w:smallCaps/>
          <w:szCs w:val="20"/>
        </w:rPr>
        <w:t>HCL Technologies</w:t>
      </w:r>
      <w:r w:rsidR="00597247">
        <w:rPr>
          <w:rFonts w:ascii="Cambria" w:hAnsi="Cambria" w:cs="Tahoma"/>
          <w:b/>
          <w:bCs/>
          <w:smallCaps/>
          <w:szCs w:val="20"/>
        </w:rPr>
        <w:t xml:space="preserve"> </w:t>
      </w:r>
      <w:r w:rsidRPr="00C479BD">
        <w:rPr>
          <w:rFonts w:ascii="Cambria" w:hAnsi="Cambria" w:cs="Tahoma"/>
          <w:b/>
          <w:bCs/>
          <w:smallCaps/>
          <w:szCs w:val="20"/>
        </w:rPr>
        <w:t xml:space="preserve">– </w:t>
      </w:r>
      <w:r w:rsidR="00597247">
        <w:rPr>
          <w:rFonts w:ascii="Cambria" w:hAnsi="Cambria" w:cs="Tahoma"/>
          <w:b/>
          <w:bCs/>
          <w:smallCaps/>
          <w:szCs w:val="20"/>
        </w:rPr>
        <w:t>Bangalore</w:t>
      </w:r>
    </w:p>
    <w:p w:rsidR="001A7D4C" w:rsidRPr="00447A53" w:rsidRDefault="001A7D4C" w:rsidP="001A7D4C">
      <w:pPr>
        <w:jc w:val="both"/>
        <w:rPr>
          <w:rFonts w:ascii="Cambria" w:hAnsi="Cambria"/>
          <w:sz w:val="2"/>
          <w:szCs w:val="20"/>
        </w:rPr>
      </w:pPr>
    </w:p>
    <w:p w:rsidR="001A7D4C" w:rsidRPr="00447A53" w:rsidRDefault="000A5C25" w:rsidP="001A7D4C">
      <w:pPr>
        <w:jc w:val="both"/>
        <w:rPr>
          <w:rFonts w:ascii="Cambria" w:hAnsi="Cambria" w:cs="Tahoma"/>
          <w:b/>
          <w:bCs/>
          <w:smallCaps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Lead </w:t>
      </w:r>
      <w:r w:rsidR="001A7D4C" w:rsidRPr="00447A53">
        <w:rPr>
          <w:rFonts w:ascii="Cambria" w:hAnsi="Cambria" w:cs="Tahoma"/>
          <w:bCs/>
          <w:sz w:val="20"/>
          <w:szCs w:val="20"/>
        </w:rPr>
        <w:t>Engineer</w:t>
      </w:r>
      <w:r w:rsidR="001A7D4C" w:rsidRPr="00447A53"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Cs/>
          <w:sz w:val="20"/>
          <w:szCs w:val="20"/>
        </w:rPr>
        <w:t>Aug</w:t>
      </w:r>
      <w:r w:rsidR="001A7D4C" w:rsidRPr="00447A53">
        <w:rPr>
          <w:rFonts w:ascii="Cambria" w:hAnsi="Cambria"/>
          <w:b/>
          <w:bCs/>
          <w:sz w:val="20"/>
          <w:szCs w:val="20"/>
        </w:rPr>
        <w:t xml:space="preserve"> </w:t>
      </w:r>
      <w:r w:rsidR="001A7D4C" w:rsidRPr="00447A53">
        <w:rPr>
          <w:rFonts w:ascii="Cambria" w:hAnsi="Cambria"/>
          <w:sz w:val="20"/>
          <w:szCs w:val="20"/>
        </w:rPr>
        <w:t>2009 till date</w:t>
      </w:r>
    </w:p>
    <w:p w:rsidR="006278E5" w:rsidRDefault="006278E5" w:rsidP="001A7D4C">
      <w:pPr>
        <w:rPr>
          <w:rFonts w:ascii="Cambria" w:hAnsi="Cambria" w:cs="Tahoma"/>
          <w:b/>
          <w:bCs/>
          <w:smallCaps/>
          <w:szCs w:val="20"/>
        </w:rPr>
      </w:pPr>
    </w:p>
    <w:p w:rsidR="001A7D4C" w:rsidRPr="00447A53" w:rsidRDefault="00C479BD" w:rsidP="001A7D4C">
      <w:pPr>
        <w:rPr>
          <w:rFonts w:ascii="Cambria" w:hAnsi="Cambria" w:cs="Tahoma"/>
          <w:b/>
          <w:smallCaps/>
          <w:szCs w:val="20"/>
        </w:rPr>
      </w:pPr>
      <w:proofErr w:type="spellStart"/>
      <w:r w:rsidRPr="00C479BD">
        <w:rPr>
          <w:rFonts w:ascii="Cambria" w:hAnsi="Cambria" w:cs="Tahoma"/>
          <w:b/>
          <w:bCs/>
          <w:smallCaps/>
          <w:szCs w:val="20"/>
        </w:rPr>
        <w:t>Xceed</w:t>
      </w:r>
      <w:proofErr w:type="spellEnd"/>
      <w:r w:rsidRPr="00C479BD">
        <w:rPr>
          <w:rFonts w:ascii="Cambria" w:hAnsi="Cambria" w:cs="Tahoma"/>
          <w:b/>
          <w:bCs/>
          <w:smallCaps/>
          <w:szCs w:val="20"/>
        </w:rPr>
        <w:t xml:space="preserve"> IT Solutions – </w:t>
      </w:r>
      <w:proofErr w:type="spellStart"/>
      <w:r w:rsidRPr="00C479BD">
        <w:rPr>
          <w:rFonts w:ascii="Cambria" w:hAnsi="Cambria" w:cs="Tahoma"/>
          <w:b/>
          <w:bCs/>
          <w:smallCaps/>
          <w:szCs w:val="20"/>
        </w:rPr>
        <w:t>Noida</w:t>
      </w:r>
      <w:proofErr w:type="spellEnd"/>
    </w:p>
    <w:p w:rsidR="001A7D4C" w:rsidRPr="00447A53" w:rsidRDefault="00C479BD" w:rsidP="001A7D4C">
      <w:pPr>
        <w:jc w:val="both"/>
        <w:rPr>
          <w:rFonts w:ascii="Cambria" w:hAnsi="Cambria"/>
          <w:bCs/>
          <w:sz w:val="20"/>
          <w:szCs w:val="20"/>
        </w:rPr>
      </w:pPr>
      <w:r w:rsidRPr="00447A53">
        <w:rPr>
          <w:rFonts w:ascii="Cambria" w:hAnsi="Cambria"/>
          <w:sz w:val="20"/>
          <w:szCs w:val="20"/>
        </w:rPr>
        <w:t>Software Engineer</w:t>
      </w:r>
      <w:r>
        <w:rPr>
          <w:rFonts w:ascii="Cambria" w:hAnsi="Cambria"/>
          <w:bCs/>
          <w:sz w:val="20"/>
          <w:szCs w:val="20"/>
        </w:rPr>
        <w:t xml:space="preserve"> Jul 2007 to Feb 2009</w:t>
      </w:r>
    </w:p>
    <w:p w:rsidR="001A7D4C" w:rsidRPr="00447A53" w:rsidRDefault="001A7D4C" w:rsidP="001A7D4C">
      <w:pPr>
        <w:rPr>
          <w:rFonts w:ascii="Cambria" w:hAnsi="Cambria" w:cs="Tahoma"/>
          <w:b/>
          <w:bCs/>
          <w:smallCaps/>
          <w:szCs w:val="20"/>
        </w:rPr>
      </w:pPr>
    </w:p>
    <w:p w:rsidR="001A7D4C" w:rsidRPr="00447A53" w:rsidRDefault="00C479BD" w:rsidP="001A7D4C">
      <w:pPr>
        <w:rPr>
          <w:rFonts w:ascii="Cambria" w:hAnsi="Cambria" w:cs="Tahoma"/>
          <w:b/>
          <w:bCs/>
          <w:sz w:val="20"/>
          <w:szCs w:val="20"/>
        </w:rPr>
      </w:pPr>
      <w:proofErr w:type="gramStart"/>
      <w:r w:rsidRPr="00C479BD">
        <w:rPr>
          <w:rFonts w:ascii="Cambria" w:hAnsi="Cambria" w:cs="Tahoma"/>
          <w:b/>
          <w:bCs/>
          <w:smallCaps/>
          <w:szCs w:val="20"/>
        </w:rPr>
        <w:lastRenderedPageBreak/>
        <w:t>C Soft Solutions Pvt.</w:t>
      </w:r>
      <w:proofErr w:type="gramEnd"/>
      <w:r w:rsidRPr="00C479BD">
        <w:rPr>
          <w:rFonts w:ascii="Cambria" w:hAnsi="Cambria" w:cs="Tahoma"/>
          <w:b/>
          <w:bCs/>
          <w:smallCaps/>
          <w:szCs w:val="20"/>
        </w:rPr>
        <w:t xml:space="preserve"> Ltd. – Kanpur</w:t>
      </w:r>
    </w:p>
    <w:p w:rsidR="001A7D4C" w:rsidRPr="00447A53" w:rsidRDefault="001A7D4C" w:rsidP="001A7D4C">
      <w:pPr>
        <w:rPr>
          <w:rFonts w:ascii="Cambria" w:hAnsi="Cambria" w:cs="Tahoma"/>
          <w:bCs/>
          <w:sz w:val="20"/>
          <w:szCs w:val="20"/>
        </w:rPr>
      </w:pPr>
      <w:r w:rsidRPr="00447A53">
        <w:rPr>
          <w:rFonts w:ascii="Cambria" w:hAnsi="Cambria"/>
          <w:sz w:val="20"/>
          <w:szCs w:val="20"/>
        </w:rPr>
        <w:t xml:space="preserve">Software Engineer </w:t>
      </w:r>
      <w:r w:rsidR="00C479BD">
        <w:rPr>
          <w:rFonts w:ascii="Cambria" w:hAnsi="Cambria" w:cs="Tahoma"/>
          <w:bCs/>
          <w:sz w:val="20"/>
          <w:szCs w:val="20"/>
        </w:rPr>
        <w:t>Jun 2006</w:t>
      </w:r>
      <w:r w:rsidRPr="00447A53">
        <w:rPr>
          <w:rFonts w:ascii="Cambria" w:hAnsi="Cambria" w:cs="Tahoma"/>
          <w:bCs/>
          <w:sz w:val="20"/>
          <w:szCs w:val="20"/>
        </w:rPr>
        <w:t xml:space="preserve"> to </w:t>
      </w:r>
      <w:r w:rsidR="00C479BD">
        <w:rPr>
          <w:rFonts w:ascii="Cambria" w:hAnsi="Cambria" w:cs="Tahoma"/>
          <w:bCs/>
          <w:sz w:val="20"/>
          <w:szCs w:val="20"/>
        </w:rPr>
        <w:t>Jun 2007</w:t>
      </w:r>
    </w:p>
    <w:p w:rsidR="001A7D4C" w:rsidRPr="00447A53" w:rsidRDefault="001A7D4C" w:rsidP="001A7D4C">
      <w:pPr>
        <w:rPr>
          <w:rFonts w:ascii="Cambria" w:hAnsi="Cambria" w:cs="Tahoma"/>
          <w:bCs/>
          <w:sz w:val="20"/>
          <w:szCs w:val="20"/>
        </w:rPr>
      </w:pPr>
    </w:p>
    <w:p w:rsidR="001A7D4C" w:rsidRPr="00447A53" w:rsidRDefault="002D228A" w:rsidP="001A7D4C">
      <w:pPr>
        <w:rPr>
          <w:rFonts w:ascii="Cambria" w:hAnsi="Cambria" w:cs="Tahoma"/>
          <w:b/>
          <w:bCs/>
          <w:sz w:val="20"/>
          <w:szCs w:val="20"/>
        </w:rPr>
      </w:pPr>
      <w:r w:rsidRPr="006A7B00">
        <w:rPr>
          <w:rFonts w:ascii="Verdana" w:hAnsi="Verdana"/>
          <w:b/>
          <w:color w:val="000000"/>
          <w:sz w:val="18"/>
          <w:szCs w:val="18"/>
        </w:rPr>
        <w:t>IBM – Bangalore</w:t>
      </w:r>
    </w:p>
    <w:p w:rsidR="001A7D4C" w:rsidRDefault="00EA2250" w:rsidP="001A7D4C">
      <w:pPr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Junior </w:t>
      </w:r>
      <w:r w:rsidR="002D228A">
        <w:rPr>
          <w:rFonts w:ascii="Cambria" w:hAnsi="Cambria" w:cs="Tahoma"/>
          <w:bCs/>
          <w:sz w:val="20"/>
          <w:szCs w:val="20"/>
        </w:rPr>
        <w:t xml:space="preserve">Software </w:t>
      </w:r>
      <w:r w:rsidRPr="00447A53">
        <w:rPr>
          <w:rFonts w:ascii="Cambria" w:hAnsi="Cambria"/>
          <w:sz w:val="20"/>
          <w:szCs w:val="20"/>
        </w:rPr>
        <w:t xml:space="preserve">Engineer </w:t>
      </w:r>
      <w:r w:rsidR="002D228A">
        <w:rPr>
          <w:rFonts w:ascii="Cambria" w:hAnsi="Cambria" w:cs="Tahoma"/>
          <w:bCs/>
          <w:sz w:val="20"/>
          <w:szCs w:val="20"/>
        </w:rPr>
        <w:t>Oct 2005 to May</w:t>
      </w:r>
      <w:r w:rsidR="001A7D4C" w:rsidRPr="00447A53">
        <w:rPr>
          <w:rFonts w:ascii="Cambria" w:hAnsi="Cambria" w:cs="Tahoma"/>
          <w:bCs/>
          <w:sz w:val="20"/>
          <w:szCs w:val="20"/>
        </w:rPr>
        <w:t xml:space="preserve"> 200</w:t>
      </w:r>
      <w:r w:rsidR="002D228A">
        <w:rPr>
          <w:rFonts w:ascii="Cambria" w:hAnsi="Cambria" w:cs="Tahoma"/>
          <w:bCs/>
          <w:sz w:val="20"/>
          <w:szCs w:val="20"/>
        </w:rPr>
        <w:t>6</w:t>
      </w:r>
    </w:p>
    <w:p w:rsidR="007A00B8" w:rsidRDefault="007A00B8" w:rsidP="001A7D4C">
      <w:pPr>
        <w:rPr>
          <w:rFonts w:ascii="Cambria" w:hAnsi="Cambria" w:cs="Tahoma"/>
          <w:bCs/>
          <w:sz w:val="20"/>
          <w:szCs w:val="20"/>
        </w:rPr>
      </w:pPr>
    </w:p>
    <w:p w:rsidR="007A00B8" w:rsidRPr="007A00B8" w:rsidRDefault="007A00B8" w:rsidP="001A7D4C">
      <w:pPr>
        <w:rPr>
          <w:rFonts w:ascii="Verdana" w:hAnsi="Verdana"/>
          <w:b/>
          <w:color w:val="000000"/>
          <w:sz w:val="18"/>
          <w:szCs w:val="18"/>
        </w:rPr>
      </w:pPr>
      <w:proofErr w:type="spellStart"/>
      <w:r w:rsidRPr="007A00B8">
        <w:rPr>
          <w:rFonts w:ascii="Verdana" w:hAnsi="Verdana"/>
          <w:b/>
          <w:color w:val="000000"/>
          <w:sz w:val="18"/>
          <w:szCs w:val="18"/>
        </w:rPr>
        <w:t>Ubitech</w:t>
      </w:r>
      <w:proofErr w:type="spellEnd"/>
      <w:r w:rsidRPr="007A00B8">
        <w:rPr>
          <w:rFonts w:ascii="Verdana" w:hAnsi="Verdana"/>
          <w:b/>
          <w:color w:val="000000"/>
          <w:sz w:val="18"/>
          <w:szCs w:val="18"/>
        </w:rPr>
        <w:t xml:space="preserve"> </w:t>
      </w:r>
      <w:proofErr w:type="spellStart"/>
      <w:r w:rsidRPr="007A00B8">
        <w:rPr>
          <w:rFonts w:ascii="Verdana" w:hAnsi="Verdana"/>
          <w:b/>
          <w:color w:val="000000"/>
          <w:sz w:val="18"/>
          <w:szCs w:val="18"/>
        </w:rPr>
        <w:t>Pvt</w:t>
      </w:r>
      <w:proofErr w:type="spellEnd"/>
      <w:r w:rsidRPr="007A00B8">
        <w:rPr>
          <w:rFonts w:ascii="Verdana" w:hAnsi="Verdana"/>
          <w:b/>
          <w:color w:val="000000"/>
          <w:sz w:val="18"/>
          <w:szCs w:val="18"/>
        </w:rPr>
        <w:t xml:space="preserve"> Ltd. – Bangalore</w:t>
      </w:r>
    </w:p>
    <w:p w:rsidR="007A00B8" w:rsidRDefault="001B3C19" w:rsidP="001A7D4C">
      <w:pPr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Train</w:t>
      </w:r>
      <w:r w:rsidR="007A00B8">
        <w:rPr>
          <w:rFonts w:ascii="Cambria" w:hAnsi="Cambria" w:cs="Tahoma"/>
          <w:bCs/>
          <w:sz w:val="20"/>
          <w:szCs w:val="20"/>
        </w:rPr>
        <w:t>ee May 2005 to Oct 2005</w:t>
      </w:r>
    </w:p>
    <w:p w:rsidR="00EA2250" w:rsidRPr="00447A53" w:rsidRDefault="00EA2250" w:rsidP="001A7D4C">
      <w:pPr>
        <w:rPr>
          <w:rFonts w:ascii="Cambria" w:hAnsi="Cambria" w:cs="Tahoma"/>
          <w:b/>
          <w:bCs/>
          <w:sz w:val="20"/>
          <w:szCs w:val="20"/>
        </w:rPr>
      </w:pPr>
    </w:p>
    <w:p w:rsidR="001A7D4C" w:rsidRDefault="001A7D4C" w:rsidP="00C03985">
      <w:pPr>
        <w:pStyle w:val="BodyText"/>
        <w:rPr>
          <w:b/>
          <w:bCs/>
          <w:i/>
          <w:iCs w:val="0"/>
          <w:color w:val="002060"/>
          <w:sz w:val="20"/>
          <w:szCs w:val="20"/>
          <w:u w:val="single"/>
        </w:rPr>
      </w:pPr>
    </w:p>
    <w:p w:rsidR="001A7D4C" w:rsidRPr="00447A53" w:rsidRDefault="001A7D4C" w:rsidP="001A7D4C">
      <w:pPr>
        <w:pBdr>
          <w:bottom w:val="single" w:sz="12" w:space="1" w:color="auto"/>
        </w:pBdr>
        <w:rPr>
          <w:rFonts w:ascii="Cambria" w:hAnsi="Cambria"/>
          <w:b/>
          <w:sz w:val="20"/>
          <w:szCs w:val="20"/>
        </w:rPr>
      </w:pPr>
      <w:r w:rsidRPr="00447A53">
        <w:rPr>
          <w:rFonts w:ascii="Cambria" w:hAnsi="Cambria"/>
          <w:b/>
          <w:sz w:val="20"/>
          <w:szCs w:val="20"/>
        </w:rPr>
        <w:t>Projects Handled</w:t>
      </w:r>
    </w:p>
    <w:p w:rsidR="001A7D4C" w:rsidRPr="00447A53" w:rsidRDefault="001A7D4C" w:rsidP="001A7D4C">
      <w:pPr>
        <w:jc w:val="both"/>
        <w:rPr>
          <w:rFonts w:ascii="Cambria" w:hAnsi="Cambria" w:cs="Tahoma"/>
          <w:sz w:val="20"/>
          <w:szCs w:val="20"/>
        </w:rPr>
      </w:pPr>
    </w:p>
    <w:p w:rsidR="0037525A" w:rsidRDefault="0037525A" w:rsidP="0037525A">
      <w:pPr>
        <w:ind w:right="-511"/>
        <w:jc w:val="both"/>
        <w:rPr>
          <w:rFonts w:ascii="Verdana" w:hAnsi="Verdana" w:cs="Arial"/>
          <w:sz w:val="18"/>
          <w:szCs w:val="18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740"/>
      </w:tblGrid>
      <w:tr w:rsidR="00116900" w:rsidRPr="001E231E" w:rsidTr="00164427">
        <w:trPr>
          <w:trHeight w:val="23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E231E">
              <w:rPr>
                <w:rFonts w:ascii="Verdana" w:hAnsi="Verdana"/>
                <w:b/>
                <w:sz w:val="18"/>
                <w:szCs w:val="18"/>
                <w:lang w:val="fr-FR"/>
              </w:rPr>
              <w:t>Duration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From Aug</w:t>
            </w:r>
            <w:r w:rsidR="008A5B2D">
              <w:rPr>
                <w:rFonts w:ascii="Verdana" w:hAnsi="Verdana"/>
                <w:b/>
                <w:sz w:val="18"/>
                <w:szCs w:val="18"/>
              </w:rPr>
              <w:t xml:space="preserve"> 2009</w:t>
            </w:r>
            <w:r w:rsidRPr="001E231E">
              <w:rPr>
                <w:rFonts w:ascii="Verdana" w:hAnsi="Verdana"/>
                <w:b/>
                <w:sz w:val="18"/>
                <w:szCs w:val="18"/>
              </w:rPr>
              <w:t xml:space="preserve"> – </w:t>
            </w:r>
            <w:r>
              <w:rPr>
                <w:rFonts w:ascii="Verdana" w:hAnsi="Verdana"/>
                <w:b/>
                <w:sz w:val="18"/>
                <w:szCs w:val="18"/>
              </w:rPr>
              <w:t>Till Date</w:t>
            </w:r>
          </w:p>
        </w:tc>
      </w:tr>
      <w:tr w:rsidR="00116900" w:rsidRPr="001E231E" w:rsidTr="00164427">
        <w:trPr>
          <w:trHeight w:val="14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1E231E">
              <w:rPr>
                <w:rFonts w:ascii="Verdana" w:hAnsi="Verdana"/>
                <w:b/>
                <w:sz w:val="18"/>
                <w:szCs w:val="18"/>
                <w:lang w:val="fr-FR"/>
              </w:rPr>
              <w:t>Employer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HCL Technologies (Microsoft) </w:t>
            </w:r>
            <w:r w:rsidRPr="001E231E">
              <w:rPr>
                <w:rFonts w:ascii="Verdana" w:hAnsi="Verdana"/>
                <w:b/>
                <w:sz w:val="18"/>
                <w:szCs w:val="18"/>
              </w:rPr>
              <w:t xml:space="preserve">– </w:t>
            </w:r>
            <w:proofErr w:type="spellStart"/>
            <w:r w:rsidRPr="001E231E">
              <w:rPr>
                <w:rFonts w:ascii="Verdana" w:hAnsi="Verdana"/>
                <w:b/>
                <w:sz w:val="18"/>
                <w:szCs w:val="18"/>
              </w:rPr>
              <w:t>Noida</w:t>
            </w:r>
            <w:proofErr w:type="spellEnd"/>
          </w:p>
        </w:tc>
      </w:tr>
      <w:tr w:rsidR="00116900" w:rsidRPr="001E231E" w:rsidTr="00164427">
        <w:trPr>
          <w:trHeight w:val="10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>Project #1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116900" w:rsidRDefault="00116900" w:rsidP="0016442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MASD &amp; SRS</w:t>
            </w:r>
            <w:r w:rsidRPr="001E231E">
              <w:rPr>
                <w:rFonts w:ascii="Verdana" w:hAnsi="Verdana"/>
                <w:sz w:val="18"/>
                <w:szCs w:val="18"/>
              </w:rPr>
              <w:t xml:space="preserve"> – </w:t>
            </w:r>
            <w:r w:rsidRPr="00C138E5">
              <w:rPr>
                <w:rFonts w:ascii="Verdana" w:hAnsi="Verdana"/>
                <w:sz w:val="18"/>
                <w:szCs w:val="18"/>
              </w:rPr>
              <w:t>It</w:t>
            </w:r>
            <w:r>
              <w:rPr>
                <w:rFonts w:ascii="Verdana" w:hAnsi="Verdana"/>
                <w:sz w:val="18"/>
                <w:szCs w:val="18"/>
              </w:rPr>
              <w:t>’</w:t>
            </w:r>
            <w:r w:rsidRPr="00C138E5">
              <w:rPr>
                <w:rFonts w:ascii="Verdana" w:hAnsi="Verdana"/>
                <w:sz w:val="18"/>
                <w:szCs w:val="18"/>
              </w:rPr>
              <w:t>s a dashboard that makes the Sales Team more productive by providing them a command center to manage their work. By presenting focused information about their specific accounts and orders.</w:t>
            </w:r>
          </w:p>
          <w:p w:rsidR="00116900" w:rsidRPr="001E231E" w:rsidRDefault="00116900" w:rsidP="0016442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116900" w:rsidRPr="001E231E" w:rsidTr="00164427">
        <w:trPr>
          <w:trHeight w:val="24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09078E" w:rsidRDefault="00116900" w:rsidP="00164427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>Position</w:t>
            </w:r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ab/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Lead Engineer (Team Size = 5</w:t>
            </w:r>
            <w:r w:rsidRPr="001E231E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116900" w:rsidRPr="001E231E" w:rsidTr="00164427">
        <w:trPr>
          <w:trHeight w:val="16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09078E" w:rsidRDefault="00116900" w:rsidP="00164427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>Project Scope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Development, </w:t>
            </w:r>
            <w:r w:rsidRPr="001E231E">
              <w:rPr>
                <w:rFonts w:ascii="Verdana" w:hAnsi="Verdana"/>
                <w:sz w:val="18"/>
                <w:szCs w:val="18"/>
              </w:rPr>
              <w:t>Maintena</w:t>
            </w:r>
            <w:r>
              <w:rPr>
                <w:rFonts w:ascii="Verdana" w:hAnsi="Verdana"/>
                <w:sz w:val="18"/>
                <w:szCs w:val="18"/>
              </w:rPr>
              <w:t>nce and Enhancing the Dashboard</w:t>
            </w:r>
            <w:r w:rsidRPr="001E231E">
              <w:rPr>
                <w:rFonts w:ascii="Verdana" w:hAnsi="Verdana"/>
                <w:sz w:val="18"/>
                <w:szCs w:val="18"/>
              </w:rPr>
              <w:t xml:space="preserve"> and handling all the queries raised by the clients and delivering the hot fixes to the client.</w:t>
            </w:r>
          </w:p>
        </w:tc>
      </w:tr>
      <w:tr w:rsidR="00116900" w:rsidRPr="001E231E" w:rsidTr="00164427">
        <w:trPr>
          <w:trHeight w:val="43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09078E" w:rsidRDefault="00116900" w:rsidP="00164427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On the job </w:t>
            </w:r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ab/>
            </w:r>
          </w:p>
          <w:p w:rsidR="00116900" w:rsidRPr="0009078E" w:rsidRDefault="00116900" w:rsidP="00164427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>Accomplishments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16900">
            <w:pPr>
              <w:widowControl w:val="0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Upgrading the current dashboard to Silverlight dashboard application</w:t>
            </w:r>
            <w:r w:rsidRPr="001E231E"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:rsidR="00116900" w:rsidRPr="001E231E" w:rsidRDefault="00116900" w:rsidP="00116900">
            <w:pPr>
              <w:widowControl w:val="0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Developing the DAL using WCF services.</w:t>
            </w:r>
          </w:p>
          <w:p w:rsidR="00116900" w:rsidRPr="001E231E" w:rsidRDefault="00665FE1" w:rsidP="00116900">
            <w:pPr>
              <w:widowControl w:val="0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I</w:t>
            </w:r>
            <w:r w:rsidR="00116900">
              <w:rPr>
                <w:rFonts w:ascii="Verdana" w:hAnsi="Verdana"/>
                <w:bCs/>
                <w:sz w:val="18"/>
                <w:szCs w:val="18"/>
              </w:rPr>
              <w:t>mplement</w:t>
            </w:r>
            <w:r>
              <w:rPr>
                <w:rFonts w:ascii="Verdana" w:hAnsi="Verdana"/>
                <w:bCs/>
                <w:sz w:val="18"/>
                <w:szCs w:val="18"/>
              </w:rPr>
              <w:t>ed</w:t>
            </w:r>
            <w:r w:rsidR="00116900">
              <w:rPr>
                <w:rFonts w:ascii="Verdana" w:hAnsi="Verdana"/>
                <w:bCs/>
                <w:sz w:val="18"/>
                <w:szCs w:val="18"/>
              </w:rPr>
              <w:t xml:space="preserve"> the MVVM design pattern</w:t>
            </w:r>
            <w:r w:rsidR="00116900" w:rsidRPr="001E231E"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:rsidR="00116900" w:rsidRPr="001E231E" w:rsidRDefault="00116900" w:rsidP="00116900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1E231E">
              <w:rPr>
                <w:rFonts w:ascii="Verdana" w:hAnsi="Verdana"/>
                <w:bCs/>
                <w:sz w:val="18"/>
                <w:szCs w:val="18"/>
              </w:rPr>
              <w:t>Handling the client’s request in the form of queries</w:t>
            </w:r>
            <w:r>
              <w:rPr>
                <w:rFonts w:ascii="Verdana" w:hAnsi="Verdana"/>
                <w:bCs/>
                <w:sz w:val="18"/>
                <w:szCs w:val="18"/>
              </w:rPr>
              <w:t>.</w:t>
            </w:r>
            <w:r w:rsidRPr="001E231E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116900" w:rsidRPr="001E231E" w:rsidRDefault="00116900" w:rsidP="00116900">
            <w:pPr>
              <w:widowControl w:val="0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1E231E">
              <w:rPr>
                <w:rFonts w:ascii="Verdana" w:hAnsi="Verdana"/>
                <w:bCs/>
                <w:sz w:val="18"/>
                <w:szCs w:val="18"/>
              </w:rPr>
              <w:t>Understanding the whole requirement specification.</w:t>
            </w:r>
          </w:p>
          <w:p w:rsidR="00116900" w:rsidRPr="001E231E" w:rsidRDefault="00116900" w:rsidP="00116900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1E231E">
              <w:rPr>
                <w:rFonts w:ascii="Verdana" w:hAnsi="Verdana"/>
                <w:bCs/>
                <w:sz w:val="18"/>
                <w:szCs w:val="18"/>
              </w:rPr>
              <w:t>Responsible for the coding and developing for new enhancements</w:t>
            </w:r>
            <w:r w:rsidRPr="001E231E">
              <w:rPr>
                <w:rFonts w:ascii="Verdana" w:hAnsi="Verdana"/>
                <w:sz w:val="18"/>
                <w:szCs w:val="18"/>
              </w:rPr>
              <w:t>.</w:t>
            </w:r>
          </w:p>
          <w:p w:rsidR="00116900" w:rsidRDefault="00116900" w:rsidP="00116900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1E231E">
              <w:rPr>
                <w:rFonts w:ascii="Verdana" w:hAnsi="Verdana"/>
                <w:sz w:val="18"/>
                <w:szCs w:val="18"/>
              </w:rPr>
              <w:t>Involved in testing and implementing the requirements.</w:t>
            </w:r>
          </w:p>
          <w:p w:rsidR="00901BF4" w:rsidRPr="001E231E" w:rsidRDefault="00901BF4" w:rsidP="00116900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Offshore and onsite team coordination.</w:t>
            </w:r>
          </w:p>
          <w:p w:rsidR="00116900" w:rsidRPr="001E231E" w:rsidRDefault="00116900" w:rsidP="00116900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Designing the Dashboard</w:t>
            </w:r>
            <w:r w:rsidRPr="001E231E">
              <w:rPr>
                <w:rFonts w:ascii="Verdana" w:hAnsi="Verdana"/>
                <w:bCs/>
                <w:sz w:val="18"/>
                <w:szCs w:val="18"/>
              </w:rPr>
              <w:t xml:space="preserve">. </w:t>
            </w:r>
          </w:p>
        </w:tc>
      </w:tr>
      <w:tr w:rsidR="00116900" w:rsidRPr="001E231E" w:rsidTr="00164427">
        <w:trPr>
          <w:trHeight w:val="43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09078E" w:rsidRDefault="00116900" w:rsidP="00164427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>Technical</w:t>
            </w:r>
            <w:proofErr w:type="spellEnd"/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09078E">
              <w:rPr>
                <w:rFonts w:ascii="Verdana" w:hAnsi="Verdana"/>
                <w:b/>
                <w:sz w:val="18"/>
                <w:szCs w:val="18"/>
                <w:lang w:val="fr-FR"/>
              </w:rPr>
              <w:t>Environment</w:t>
            </w:r>
            <w:proofErr w:type="spellEnd"/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E231E" w:rsidRDefault="00116900" w:rsidP="00164427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Silverlight, WCF Services, VS2010, </w:t>
            </w:r>
            <w:r w:rsidRPr="001E231E">
              <w:rPr>
                <w:rFonts w:ascii="Verdana" w:hAnsi="Verdana"/>
                <w:sz w:val="18"/>
                <w:szCs w:val="18"/>
              </w:rPr>
              <w:t xml:space="preserve">Asp.net using C#, </w:t>
            </w:r>
            <w:proofErr w:type="spellStart"/>
            <w:r w:rsidRPr="001E231E">
              <w:rPr>
                <w:rFonts w:ascii="Verdana" w:hAnsi="Verdana"/>
                <w:sz w:val="18"/>
                <w:szCs w:val="18"/>
              </w:rPr>
              <w:t>Sql</w:t>
            </w:r>
            <w:proofErr w:type="spellEnd"/>
            <w:r w:rsidRPr="001E231E">
              <w:rPr>
                <w:rFonts w:ascii="Verdana" w:hAnsi="Verdana"/>
                <w:sz w:val="18"/>
                <w:szCs w:val="18"/>
              </w:rPr>
              <w:t xml:space="preserve"> Server 2005</w:t>
            </w:r>
            <w:r>
              <w:rPr>
                <w:rFonts w:ascii="Verdana" w:hAnsi="Verdana"/>
                <w:sz w:val="18"/>
                <w:szCs w:val="18"/>
              </w:rPr>
              <w:t>/2008</w:t>
            </w:r>
          </w:p>
        </w:tc>
      </w:tr>
    </w:tbl>
    <w:p w:rsidR="0037525A" w:rsidRDefault="0037525A" w:rsidP="0037525A">
      <w:pPr>
        <w:ind w:right="-511"/>
        <w:jc w:val="both"/>
        <w:rPr>
          <w:rFonts w:ascii="Verdana" w:hAnsi="Verdana" w:cs="Arial"/>
          <w:sz w:val="18"/>
          <w:szCs w:val="18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9"/>
        <w:gridCol w:w="7709"/>
      </w:tblGrid>
      <w:tr w:rsidR="00116900" w:rsidRPr="00B31080" w:rsidTr="00221D6C">
        <w:trPr>
          <w:trHeight w:val="231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Duration</w:t>
            </w:r>
            <w:proofErr w:type="spellEnd"/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5B44AD" w:rsidRDefault="00C479BD" w:rsidP="005B44A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From May 2008 – Feb</w:t>
            </w:r>
            <w:r w:rsidR="00116900" w:rsidRPr="005B44AD">
              <w:rPr>
                <w:rFonts w:ascii="Verdana" w:hAnsi="Verdana"/>
                <w:b/>
                <w:sz w:val="18"/>
                <w:szCs w:val="18"/>
              </w:rPr>
              <w:t xml:space="preserve"> 2009</w:t>
            </w:r>
          </w:p>
        </w:tc>
      </w:tr>
      <w:tr w:rsidR="00116900" w:rsidRPr="00B31080" w:rsidTr="00221D6C">
        <w:trPr>
          <w:trHeight w:val="149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Employer</w:t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5B44AD" w:rsidRDefault="00116900" w:rsidP="005B44AD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5B44AD">
              <w:rPr>
                <w:rFonts w:ascii="Verdana" w:hAnsi="Verdana"/>
                <w:b/>
                <w:sz w:val="18"/>
                <w:szCs w:val="18"/>
              </w:rPr>
              <w:t>Xceed</w:t>
            </w:r>
            <w:proofErr w:type="spellEnd"/>
            <w:r w:rsidRPr="005B44AD">
              <w:rPr>
                <w:rFonts w:ascii="Verdana" w:hAnsi="Verdana"/>
                <w:b/>
                <w:sz w:val="18"/>
                <w:szCs w:val="18"/>
              </w:rPr>
              <w:t xml:space="preserve"> IT Solutions – </w:t>
            </w:r>
            <w:proofErr w:type="spellStart"/>
            <w:r w:rsidRPr="005B44AD">
              <w:rPr>
                <w:rFonts w:ascii="Verdana" w:hAnsi="Verdana"/>
                <w:b/>
                <w:sz w:val="18"/>
                <w:szCs w:val="18"/>
              </w:rPr>
              <w:t>Noida</w:t>
            </w:r>
            <w:proofErr w:type="spellEnd"/>
          </w:p>
        </w:tc>
      </w:tr>
      <w:tr w:rsidR="00116900" w:rsidRPr="00B31080" w:rsidTr="00221D6C">
        <w:trPr>
          <w:trHeight w:val="108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Project #2</w:t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E30B0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116900">
              <w:rPr>
                <w:rFonts w:ascii="Verdana" w:hAnsi="Verdana"/>
                <w:bCs/>
                <w:sz w:val="18"/>
                <w:szCs w:val="18"/>
              </w:rPr>
              <w:t>A.Tierney</w:t>
            </w:r>
            <w:proofErr w:type="spellEnd"/>
            <w:r w:rsidRPr="00116900">
              <w:rPr>
                <w:rFonts w:ascii="Verdana" w:hAnsi="Verdana"/>
                <w:bCs/>
                <w:sz w:val="18"/>
                <w:szCs w:val="18"/>
              </w:rPr>
              <w:t xml:space="preserve"> – It’s an e-shopping website along with promoting some competition for the customers.</w:t>
            </w:r>
          </w:p>
        </w:tc>
      </w:tr>
      <w:tr w:rsidR="00116900" w:rsidRPr="00B31080" w:rsidTr="00221D6C">
        <w:trPr>
          <w:trHeight w:val="24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Position</w:t>
            </w:r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ab/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E30B0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116900">
              <w:rPr>
                <w:rFonts w:ascii="Verdana" w:hAnsi="Verdana"/>
                <w:bCs/>
                <w:sz w:val="18"/>
                <w:szCs w:val="18"/>
              </w:rPr>
              <w:t>Member Technical Staff (Team Size = 6)</w:t>
            </w:r>
          </w:p>
        </w:tc>
      </w:tr>
      <w:tr w:rsidR="00116900" w:rsidRPr="00B31080" w:rsidTr="00221D6C">
        <w:trPr>
          <w:trHeight w:val="162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Project Scope</w:t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E30B0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116900">
              <w:rPr>
                <w:rFonts w:ascii="Verdana" w:hAnsi="Verdana"/>
                <w:bCs/>
                <w:sz w:val="18"/>
                <w:szCs w:val="18"/>
              </w:rPr>
              <w:t>Maintaining and Enhancing the website and handling all the queries raised by the clients and delivering the hot fixes to the client.</w:t>
            </w:r>
          </w:p>
        </w:tc>
      </w:tr>
      <w:tr w:rsidR="00116900" w:rsidRPr="00B31080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On the job </w:t>
            </w:r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ab/>
            </w:r>
          </w:p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Accomplishments</w:t>
            </w:r>
            <w:proofErr w:type="spellEnd"/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>Handling the client’s request in the form of queries.</w:t>
            </w:r>
          </w:p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>Understanding the whole requirement specification</w:t>
            </w:r>
          </w:p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>Responsible for the coding and developing for new enhancements.</w:t>
            </w:r>
          </w:p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 xml:space="preserve">Involved in testing and implementing the requirements </w:t>
            </w:r>
          </w:p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>Designing the website.</w:t>
            </w:r>
          </w:p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>Created process documentation.</w:t>
            </w:r>
          </w:p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>Created screens for the system.</w:t>
            </w:r>
          </w:p>
          <w:p w:rsidR="00116900" w:rsidRPr="00E30B0C" w:rsidRDefault="00116900" w:rsidP="00E30B0C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E30B0C">
              <w:rPr>
                <w:rFonts w:ascii="Verdana" w:hAnsi="Verdana"/>
                <w:bCs/>
                <w:sz w:val="18"/>
                <w:szCs w:val="18"/>
              </w:rPr>
              <w:t xml:space="preserve">Providing full cooperation while recruiting new employees. </w:t>
            </w:r>
          </w:p>
        </w:tc>
      </w:tr>
      <w:tr w:rsidR="00116900" w:rsidRPr="00B31080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Technical</w:t>
            </w:r>
            <w:proofErr w:type="spellEnd"/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116900">
              <w:rPr>
                <w:rFonts w:ascii="Verdana" w:hAnsi="Verdana"/>
                <w:b/>
                <w:sz w:val="18"/>
                <w:szCs w:val="18"/>
                <w:lang w:val="fr-FR"/>
              </w:rPr>
              <w:t>Environment</w:t>
            </w:r>
            <w:proofErr w:type="spellEnd"/>
          </w:p>
          <w:p w:rsidR="00116900" w:rsidRPr="00116900" w:rsidRDefault="00116900" w:rsidP="00116900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116900" w:rsidRPr="00116900" w:rsidRDefault="00116900" w:rsidP="00E30B0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116900">
              <w:rPr>
                <w:rFonts w:ascii="Verdana" w:hAnsi="Verdana"/>
                <w:bCs/>
                <w:sz w:val="18"/>
                <w:szCs w:val="18"/>
              </w:rPr>
              <w:t xml:space="preserve">Asp.net using C#, </w:t>
            </w:r>
            <w:proofErr w:type="spellStart"/>
            <w:r w:rsidRPr="00116900">
              <w:rPr>
                <w:rFonts w:ascii="Verdana" w:hAnsi="Verdana"/>
                <w:bCs/>
                <w:sz w:val="18"/>
                <w:szCs w:val="18"/>
              </w:rPr>
              <w:t>Sql</w:t>
            </w:r>
            <w:proofErr w:type="spellEnd"/>
            <w:r w:rsidRPr="00116900">
              <w:rPr>
                <w:rFonts w:ascii="Verdana" w:hAnsi="Verdana"/>
                <w:bCs/>
                <w:sz w:val="18"/>
                <w:szCs w:val="18"/>
              </w:rPr>
              <w:t xml:space="preserve"> Server 2005</w:t>
            </w:r>
          </w:p>
        </w:tc>
      </w:tr>
      <w:tr w:rsidR="00221D6C" w:rsidRPr="00B31080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lastRenderedPageBreak/>
              <w:t>Duration</w:t>
            </w:r>
            <w:proofErr w:type="spellEnd"/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</w:rPr>
            </w:pPr>
            <w:r w:rsidRPr="00221D6C">
              <w:rPr>
                <w:rFonts w:ascii="Verdana" w:hAnsi="Verdana"/>
                <w:b/>
                <w:sz w:val="18"/>
                <w:szCs w:val="18"/>
              </w:rPr>
              <w:t>From March 2008 – May 2008</w:t>
            </w:r>
          </w:p>
        </w:tc>
      </w:tr>
      <w:tr w:rsidR="00221D6C" w:rsidRPr="00B31080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>Employer</w:t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221D6C">
              <w:rPr>
                <w:rFonts w:ascii="Verdana" w:hAnsi="Verdana"/>
                <w:b/>
                <w:sz w:val="18"/>
                <w:szCs w:val="18"/>
              </w:rPr>
              <w:t>Xceed</w:t>
            </w:r>
            <w:proofErr w:type="spellEnd"/>
            <w:r w:rsidRPr="00221D6C">
              <w:rPr>
                <w:rFonts w:ascii="Verdana" w:hAnsi="Verdana"/>
                <w:b/>
                <w:sz w:val="18"/>
                <w:szCs w:val="18"/>
              </w:rPr>
              <w:t xml:space="preserve"> IT Solutions – </w:t>
            </w:r>
            <w:proofErr w:type="spellStart"/>
            <w:r w:rsidRPr="00221D6C">
              <w:rPr>
                <w:rFonts w:ascii="Verdana" w:hAnsi="Verdana"/>
                <w:b/>
                <w:sz w:val="18"/>
                <w:szCs w:val="18"/>
              </w:rPr>
              <w:t>Noida</w:t>
            </w:r>
            <w:proofErr w:type="spellEnd"/>
          </w:p>
        </w:tc>
      </w:tr>
      <w:tr w:rsidR="00221D6C" w:rsidRPr="00A309BC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>Project #3</w:t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221D6C">
              <w:rPr>
                <w:rFonts w:ascii="Verdana" w:hAnsi="Verdana"/>
                <w:bCs/>
                <w:sz w:val="18"/>
                <w:szCs w:val="18"/>
              </w:rPr>
              <w:t>SalesXtra</w:t>
            </w:r>
            <w:proofErr w:type="spellEnd"/>
            <w:r w:rsidRPr="00221D6C">
              <w:rPr>
                <w:rFonts w:ascii="Verdana" w:hAnsi="Verdana"/>
                <w:bCs/>
                <w:sz w:val="18"/>
                <w:szCs w:val="18"/>
              </w:rPr>
              <w:t xml:space="preserve"> – It’s an e-learning website which provides their customers with the most updated video courses, interactive workshop services, assessment centre, etc.</w:t>
            </w:r>
          </w:p>
        </w:tc>
      </w:tr>
      <w:tr w:rsidR="00221D6C" w:rsidRPr="00A309BC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>Position</w:t>
            </w:r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ab/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221D6C">
              <w:rPr>
                <w:rFonts w:ascii="Verdana" w:hAnsi="Verdana"/>
                <w:bCs/>
                <w:sz w:val="18"/>
                <w:szCs w:val="18"/>
              </w:rPr>
              <w:t>Member Technical Staff (Team Size = 8)</w:t>
            </w:r>
          </w:p>
        </w:tc>
      </w:tr>
      <w:tr w:rsidR="00221D6C" w:rsidRPr="00A309BC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>Project Scope</w:t>
            </w:r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221D6C">
              <w:rPr>
                <w:rFonts w:ascii="Verdana" w:hAnsi="Verdana"/>
                <w:bCs/>
                <w:sz w:val="18"/>
                <w:szCs w:val="18"/>
              </w:rPr>
              <w:t>Maintaining and Enhancing the website and handling all the queries raised by the clients and delivering the hot fixes to the client.</w:t>
            </w:r>
          </w:p>
        </w:tc>
      </w:tr>
      <w:tr w:rsidR="00221D6C" w:rsidRPr="00A309BC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On the job </w:t>
            </w:r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ab/>
            </w:r>
          </w:p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>Accomplishments</w:t>
            </w:r>
            <w:proofErr w:type="spellEnd"/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pStyle w:val="Heading1"/>
              <w:keepNext/>
              <w:numPr>
                <w:ilvl w:val="0"/>
                <w:numId w:val="25"/>
              </w:numPr>
              <w:shd w:val="clear" w:color="auto" w:fill="auto"/>
              <w:spacing w:before="0" w:after="0"/>
              <w:jc w:val="both"/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</w:pPr>
            <w:proofErr w:type="gramStart"/>
            <w:r w:rsidRPr="00221D6C"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  <w:t>Handling the client’s request in the form of queries.</w:t>
            </w:r>
            <w:proofErr w:type="gramEnd"/>
          </w:p>
          <w:p w:rsidR="00221D6C" w:rsidRPr="00221D6C" w:rsidRDefault="00221D6C" w:rsidP="00221D6C">
            <w:pPr>
              <w:pStyle w:val="Heading1"/>
              <w:keepNext/>
              <w:numPr>
                <w:ilvl w:val="0"/>
                <w:numId w:val="25"/>
              </w:numPr>
              <w:shd w:val="clear" w:color="auto" w:fill="auto"/>
              <w:spacing w:before="0" w:after="0"/>
              <w:jc w:val="both"/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</w:pPr>
            <w:r w:rsidRPr="00221D6C"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  <w:t>Understanding the whole requirement specification</w:t>
            </w:r>
          </w:p>
          <w:p w:rsidR="00221D6C" w:rsidRPr="00221D6C" w:rsidRDefault="00221D6C" w:rsidP="00221D6C">
            <w:pPr>
              <w:pStyle w:val="Heading1"/>
              <w:keepNext/>
              <w:numPr>
                <w:ilvl w:val="0"/>
                <w:numId w:val="25"/>
              </w:numPr>
              <w:shd w:val="clear" w:color="auto" w:fill="auto"/>
              <w:spacing w:before="0" w:after="0"/>
              <w:jc w:val="both"/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</w:pPr>
            <w:proofErr w:type="gramStart"/>
            <w:r w:rsidRPr="00221D6C"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  <w:t>Responsible for the coding and developing for new enhancements.</w:t>
            </w:r>
            <w:proofErr w:type="gramEnd"/>
          </w:p>
          <w:p w:rsidR="00221D6C" w:rsidRPr="00221D6C" w:rsidRDefault="00221D6C" w:rsidP="00221D6C">
            <w:pPr>
              <w:pStyle w:val="Heading1"/>
              <w:keepNext/>
              <w:numPr>
                <w:ilvl w:val="0"/>
                <w:numId w:val="25"/>
              </w:numPr>
              <w:shd w:val="clear" w:color="auto" w:fill="auto"/>
              <w:spacing w:before="0" w:after="0"/>
              <w:jc w:val="both"/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</w:pPr>
            <w:r w:rsidRPr="00221D6C"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  <w:t xml:space="preserve">Involved in testing and implementing the requirements </w:t>
            </w:r>
          </w:p>
          <w:p w:rsidR="00221D6C" w:rsidRPr="00221D6C" w:rsidRDefault="00221D6C" w:rsidP="00221D6C">
            <w:pPr>
              <w:pStyle w:val="Heading1"/>
              <w:keepNext/>
              <w:numPr>
                <w:ilvl w:val="0"/>
                <w:numId w:val="25"/>
              </w:numPr>
              <w:shd w:val="clear" w:color="auto" w:fill="auto"/>
              <w:spacing w:before="0" w:after="0"/>
              <w:jc w:val="both"/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</w:pPr>
            <w:proofErr w:type="gramStart"/>
            <w:r w:rsidRPr="00221D6C"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  <w:t>Designing the website.</w:t>
            </w:r>
            <w:proofErr w:type="gramEnd"/>
          </w:p>
          <w:p w:rsidR="00221D6C" w:rsidRPr="00221D6C" w:rsidRDefault="00221D6C" w:rsidP="00221D6C">
            <w:pPr>
              <w:pStyle w:val="Heading1"/>
              <w:keepNext/>
              <w:numPr>
                <w:ilvl w:val="0"/>
                <w:numId w:val="25"/>
              </w:numPr>
              <w:shd w:val="clear" w:color="auto" w:fill="auto"/>
              <w:spacing w:before="0" w:after="0"/>
              <w:jc w:val="both"/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</w:pPr>
            <w:proofErr w:type="gramStart"/>
            <w:r w:rsidRPr="00221D6C"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  <w:t>Created process documentation.</w:t>
            </w:r>
            <w:proofErr w:type="gramEnd"/>
          </w:p>
          <w:p w:rsidR="00221D6C" w:rsidRPr="00221D6C" w:rsidRDefault="00221D6C" w:rsidP="00221D6C">
            <w:pPr>
              <w:pStyle w:val="Heading1"/>
              <w:keepNext/>
              <w:numPr>
                <w:ilvl w:val="0"/>
                <w:numId w:val="25"/>
              </w:numPr>
              <w:shd w:val="clear" w:color="auto" w:fill="auto"/>
              <w:spacing w:before="0" w:after="0"/>
              <w:jc w:val="both"/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</w:pPr>
            <w:r w:rsidRPr="00221D6C">
              <w:rPr>
                <w:rFonts w:ascii="Verdana" w:hAnsi="Verdana"/>
                <w:b w:val="0"/>
                <w:bCs/>
                <w:color w:val="auto"/>
                <w:sz w:val="18"/>
                <w:szCs w:val="18"/>
              </w:rPr>
              <w:t>Created screens for the system.</w:t>
            </w:r>
          </w:p>
        </w:tc>
      </w:tr>
      <w:tr w:rsidR="00221D6C" w:rsidRPr="00A309BC" w:rsidTr="00221D6C">
        <w:trPr>
          <w:trHeight w:val="435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>Technical</w:t>
            </w:r>
            <w:proofErr w:type="spellEnd"/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21D6C">
              <w:rPr>
                <w:rFonts w:ascii="Verdana" w:hAnsi="Verdana"/>
                <w:b/>
                <w:sz w:val="18"/>
                <w:szCs w:val="18"/>
                <w:lang w:val="fr-FR"/>
              </w:rPr>
              <w:t>Environment</w:t>
            </w:r>
            <w:proofErr w:type="spellEnd"/>
          </w:p>
        </w:tc>
        <w:tc>
          <w:tcPr>
            <w:tcW w:w="7709" w:type="dxa"/>
            <w:tcBorders>
              <w:top w:val="nil"/>
              <w:left w:val="nil"/>
              <w:bottom w:val="nil"/>
              <w:right w:val="nil"/>
            </w:tcBorders>
          </w:tcPr>
          <w:p w:rsidR="00221D6C" w:rsidRPr="00221D6C" w:rsidRDefault="00221D6C" w:rsidP="00221D6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21D6C">
              <w:rPr>
                <w:rFonts w:ascii="Verdana" w:hAnsi="Verdana"/>
                <w:bCs/>
                <w:sz w:val="18"/>
                <w:szCs w:val="18"/>
              </w:rPr>
              <w:t xml:space="preserve">Asp.net using C#, </w:t>
            </w:r>
            <w:proofErr w:type="spellStart"/>
            <w:r w:rsidRPr="00221D6C">
              <w:rPr>
                <w:rFonts w:ascii="Verdana" w:hAnsi="Verdana"/>
                <w:bCs/>
                <w:sz w:val="18"/>
                <w:szCs w:val="18"/>
              </w:rPr>
              <w:t>Sql</w:t>
            </w:r>
            <w:proofErr w:type="spellEnd"/>
            <w:r w:rsidRPr="00221D6C">
              <w:rPr>
                <w:rFonts w:ascii="Verdana" w:hAnsi="Verdana"/>
                <w:bCs/>
                <w:sz w:val="18"/>
                <w:szCs w:val="18"/>
              </w:rPr>
              <w:t xml:space="preserve"> Server 2005</w:t>
            </w:r>
          </w:p>
        </w:tc>
      </w:tr>
    </w:tbl>
    <w:p w:rsidR="00116900" w:rsidRDefault="00116900" w:rsidP="0037525A">
      <w:pPr>
        <w:ind w:right="-511"/>
        <w:jc w:val="both"/>
        <w:rPr>
          <w:rFonts w:ascii="Verdana" w:hAnsi="Verdana" w:cs="Arial"/>
          <w:sz w:val="18"/>
          <w:szCs w:val="18"/>
        </w:rPr>
      </w:pPr>
    </w:p>
    <w:tbl>
      <w:tblPr>
        <w:tblW w:w="10008" w:type="dxa"/>
        <w:tblLook w:val="0000"/>
      </w:tblPr>
      <w:tblGrid>
        <w:gridCol w:w="2259"/>
        <w:gridCol w:w="7749"/>
      </w:tblGrid>
      <w:tr w:rsidR="00253F49" w:rsidRPr="006A7B00" w:rsidTr="00164427">
        <w:trPr>
          <w:trHeight w:val="407"/>
        </w:trPr>
        <w:tc>
          <w:tcPr>
            <w:tcW w:w="2259" w:type="dxa"/>
          </w:tcPr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>Duration</w:t>
            </w:r>
            <w:proofErr w:type="spellEnd"/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                    </w:t>
            </w:r>
          </w:p>
        </w:tc>
        <w:tc>
          <w:tcPr>
            <w:tcW w:w="7749" w:type="dxa"/>
          </w:tcPr>
          <w:p w:rsidR="00253F49" w:rsidRDefault="00253F49" w:rsidP="00253F49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</w:rPr>
            </w:pPr>
            <w:r w:rsidRPr="00253F49">
              <w:rPr>
                <w:rFonts w:ascii="Verdana" w:hAnsi="Verdana"/>
                <w:b/>
                <w:sz w:val="18"/>
                <w:szCs w:val="18"/>
              </w:rPr>
              <w:t>From Oct 2007 – Feb 2008</w:t>
            </w:r>
          </w:p>
        </w:tc>
      </w:tr>
      <w:tr w:rsidR="00253F49" w:rsidRPr="006A7B00" w:rsidTr="00164427">
        <w:trPr>
          <w:trHeight w:val="407"/>
        </w:trPr>
        <w:tc>
          <w:tcPr>
            <w:tcW w:w="2259" w:type="dxa"/>
          </w:tcPr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Employer                 </w:t>
            </w:r>
          </w:p>
        </w:tc>
        <w:tc>
          <w:tcPr>
            <w:tcW w:w="7749" w:type="dxa"/>
          </w:tcPr>
          <w:p w:rsidR="00253F49" w:rsidRDefault="00253F49" w:rsidP="00253F49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253F49">
              <w:rPr>
                <w:rFonts w:ascii="Verdana" w:hAnsi="Verdana"/>
                <w:b/>
                <w:sz w:val="18"/>
                <w:szCs w:val="18"/>
              </w:rPr>
              <w:t>Xceed</w:t>
            </w:r>
            <w:proofErr w:type="spellEnd"/>
            <w:r w:rsidRPr="00253F49">
              <w:rPr>
                <w:rFonts w:ascii="Verdana" w:hAnsi="Verdana"/>
                <w:b/>
                <w:sz w:val="18"/>
                <w:szCs w:val="18"/>
              </w:rPr>
              <w:t xml:space="preserve"> IT Solutions – </w:t>
            </w:r>
            <w:proofErr w:type="spellStart"/>
            <w:r w:rsidRPr="00253F49">
              <w:rPr>
                <w:rFonts w:ascii="Verdana" w:hAnsi="Verdana"/>
                <w:b/>
                <w:sz w:val="18"/>
                <w:szCs w:val="18"/>
              </w:rPr>
              <w:t>Noida</w:t>
            </w:r>
            <w:proofErr w:type="spellEnd"/>
          </w:p>
        </w:tc>
      </w:tr>
      <w:tr w:rsidR="00253F49" w:rsidRPr="00107270" w:rsidTr="00164427">
        <w:trPr>
          <w:trHeight w:val="407"/>
        </w:trPr>
        <w:tc>
          <w:tcPr>
            <w:tcW w:w="2259" w:type="dxa"/>
          </w:tcPr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>Project #4</w:t>
            </w: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</w:tc>
        <w:tc>
          <w:tcPr>
            <w:tcW w:w="7749" w:type="dxa"/>
          </w:tcPr>
          <w:p w:rsidR="00253F49" w:rsidRDefault="00253F49" w:rsidP="00253F4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253F49" w:rsidRPr="00253F49" w:rsidRDefault="00253F49" w:rsidP="00253F4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253F49">
              <w:rPr>
                <w:rFonts w:ascii="Verdana" w:hAnsi="Verdana"/>
                <w:bCs/>
                <w:sz w:val="18"/>
                <w:szCs w:val="18"/>
              </w:rPr>
              <w:t>Care Hospital Project – It’s related with the usage of a Black box gadget, which is used to measure the BP, sugar level, ECG, etc without the assistance of any doctor.</w:t>
            </w:r>
          </w:p>
        </w:tc>
      </w:tr>
      <w:tr w:rsidR="00253F49" w:rsidRPr="006A7B00" w:rsidTr="00164427">
        <w:trPr>
          <w:trHeight w:val="407"/>
        </w:trPr>
        <w:tc>
          <w:tcPr>
            <w:tcW w:w="2259" w:type="dxa"/>
          </w:tcPr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Position     </w:t>
            </w:r>
          </w:p>
        </w:tc>
        <w:tc>
          <w:tcPr>
            <w:tcW w:w="7749" w:type="dxa"/>
          </w:tcPr>
          <w:p w:rsidR="00253F49" w:rsidRDefault="00253F49" w:rsidP="00253F4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253F49" w:rsidRPr="00253F49" w:rsidRDefault="00253F49" w:rsidP="00253F4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253F49">
              <w:rPr>
                <w:rFonts w:ascii="Verdana" w:hAnsi="Verdana"/>
                <w:bCs/>
                <w:sz w:val="18"/>
                <w:szCs w:val="18"/>
              </w:rPr>
              <w:t>Member Technical Staff (Team Size = 8)</w:t>
            </w:r>
          </w:p>
        </w:tc>
      </w:tr>
      <w:tr w:rsidR="00253F49" w:rsidRPr="006A7B00" w:rsidTr="00164427">
        <w:trPr>
          <w:trHeight w:val="407"/>
        </w:trPr>
        <w:tc>
          <w:tcPr>
            <w:tcW w:w="2259" w:type="dxa"/>
          </w:tcPr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>Project Scope</w:t>
            </w:r>
          </w:p>
        </w:tc>
        <w:tc>
          <w:tcPr>
            <w:tcW w:w="7749" w:type="dxa"/>
          </w:tcPr>
          <w:p w:rsidR="00253F49" w:rsidRPr="006A7B00" w:rsidRDefault="00253F49" w:rsidP="00253F49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ascii="Verdana" w:hAnsi="Verdana"/>
                <w:i/>
                <w:sz w:val="18"/>
                <w:szCs w:val="18"/>
              </w:rPr>
            </w:pPr>
            <w:r w:rsidRPr="00253F49">
              <w:rPr>
                <w:rFonts w:ascii="Verdana" w:hAnsi="Verdana" w:cs="Times New Roman"/>
                <w:b w:val="0"/>
                <w:iCs w:val="0"/>
                <w:color w:val="auto"/>
                <w:sz w:val="18"/>
                <w:szCs w:val="18"/>
              </w:rPr>
              <w:t xml:space="preserve">Developing, Maintaining and </w:t>
            </w:r>
            <w:proofErr w:type="gramStart"/>
            <w:r w:rsidRPr="00253F49">
              <w:rPr>
                <w:rFonts w:ascii="Verdana" w:hAnsi="Verdana" w:cs="Times New Roman"/>
                <w:b w:val="0"/>
                <w:iCs w:val="0"/>
                <w:color w:val="auto"/>
                <w:sz w:val="18"/>
                <w:szCs w:val="18"/>
              </w:rPr>
              <w:t>Enhancing</w:t>
            </w:r>
            <w:proofErr w:type="gramEnd"/>
            <w:r w:rsidRPr="00253F49">
              <w:rPr>
                <w:rFonts w:ascii="Verdana" w:hAnsi="Verdana" w:cs="Times New Roman"/>
                <w:b w:val="0"/>
                <w:iCs w:val="0"/>
                <w:color w:val="auto"/>
                <w:sz w:val="18"/>
                <w:szCs w:val="18"/>
              </w:rPr>
              <w:t xml:space="preserve"> the website and handling all the queries raised by the clients and delivering the hot fixes to the client.</w:t>
            </w:r>
          </w:p>
        </w:tc>
      </w:tr>
      <w:tr w:rsidR="00253F49" w:rsidRPr="006A7B00" w:rsidTr="00164427">
        <w:trPr>
          <w:trHeight w:val="407"/>
        </w:trPr>
        <w:tc>
          <w:tcPr>
            <w:tcW w:w="2259" w:type="dxa"/>
          </w:tcPr>
          <w:p w:rsidR="00253F49" w:rsidRPr="00253F49" w:rsidRDefault="00253F49" w:rsidP="00253F49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On-the-job </w:t>
            </w:r>
            <w:proofErr w:type="spellStart"/>
            <w:r w:rsidRPr="00253F49">
              <w:rPr>
                <w:rFonts w:ascii="Verdana" w:hAnsi="Verdana"/>
                <w:b/>
                <w:sz w:val="18"/>
                <w:szCs w:val="18"/>
                <w:lang w:val="fr-FR"/>
              </w:rPr>
              <w:t>accomplishments</w:t>
            </w:r>
            <w:proofErr w:type="spellEnd"/>
          </w:p>
        </w:tc>
        <w:tc>
          <w:tcPr>
            <w:tcW w:w="7749" w:type="dxa"/>
          </w:tcPr>
          <w:p w:rsidR="00253F49" w:rsidRPr="006A7B00" w:rsidRDefault="00253F49" w:rsidP="00253F49">
            <w:pPr>
              <w:widowControl w:val="0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6A7B00">
              <w:rPr>
                <w:rFonts w:ascii="Verdana" w:hAnsi="Verdana"/>
                <w:bCs/>
                <w:sz w:val="18"/>
                <w:szCs w:val="18"/>
              </w:rPr>
              <w:t>Understanding the whole requirement specification</w:t>
            </w:r>
          </w:p>
          <w:p w:rsidR="00253F49" w:rsidRPr="006A7B00" w:rsidRDefault="00253F49" w:rsidP="00253F4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 xml:space="preserve">Involved in testing and implementing the requirements </w:t>
            </w:r>
          </w:p>
          <w:p w:rsidR="00253F49" w:rsidRPr="006A7B00" w:rsidRDefault="00253F49" w:rsidP="00253F49">
            <w:pPr>
              <w:widowControl w:val="0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6A7B00">
              <w:rPr>
                <w:rFonts w:ascii="Verdana" w:hAnsi="Verdana"/>
                <w:bCs/>
                <w:sz w:val="18"/>
                <w:szCs w:val="18"/>
              </w:rPr>
              <w:t>Designing the website.</w:t>
            </w:r>
          </w:p>
          <w:p w:rsidR="00253F49" w:rsidRPr="004D38D3" w:rsidRDefault="00253F49" w:rsidP="004D38D3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18"/>
                <w:szCs w:val="18"/>
              </w:rPr>
            </w:pPr>
            <w:r w:rsidRPr="004D38D3">
              <w:rPr>
                <w:rFonts w:ascii="Verdana" w:hAnsi="Verdana"/>
                <w:sz w:val="18"/>
                <w:szCs w:val="18"/>
              </w:rPr>
              <w:t>Created process documentation.</w:t>
            </w:r>
          </w:p>
          <w:p w:rsidR="004D38D3" w:rsidRPr="004D38D3" w:rsidRDefault="004D38D3" w:rsidP="004D38D3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:rsidR="004D38D3" w:rsidRP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>Duration</w:t>
            </w:r>
            <w:proofErr w:type="spellEnd"/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                    </w:t>
            </w:r>
          </w:p>
        </w:tc>
        <w:tc>
          <w:tcPr>
            <w:tcW w:w="7749" w:type="dxa"/>
          </w:tcPr>
          <w:p w:rsidR="004D38D3" w:rsidRPr="006A7B00" w:rsidRDefault="004D38D3" w:rsidP="004D38D3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ascii="Verdana" w:hAnsi="Verdana"/>
                <w:i/>
                <w:sz w:val="18"/>
                <w:szCs w:val="18"/>
              </w:rPr>
            </w:pPr>
            <w:r w:rsidRPr="004D38D3">
              <w:rPr>
                <w:rFonts w:ascii="Verdana" w:hAnsi="Verdana" w:cs="Times New Roman"/>
                <w:bCs w:val="0"/>
                <w:iCs w:val="0"/>
                <w:color w:val="auto"/>
                <w:sz w:val="18"/>
                <w:szCs w:val="18"/>
              </w:rPr>
              <w:t>From Jun 2006 – Jun 2007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Employer                 </w:t>
            </w:r>
          </w:p>
        </w:tc>
        <w:tc>
          <w:tcPr>
            <w:tcW w:w="7749" w:type="dxa"/>
          </w:tcPr>
          <w:p w:rsidR="004D38D3" w:rsidRPr="006A7B00" w:rsidRDefault="004D38D3" w:rsidP="002F429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6A7B00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C Soft Solutions Pvt. Ltd. – </w:t>
            </w:r>
            <w:smartTag w:uri="urn:schemas-microsoft-com:office:smarttags" w:element="City">
              <w:smartTag w:uri="urn:schemas-microsoft-com:office:smarttags" w:element="place">
                <w:r w:rsidRPr="006A7B00">
                  <w:rPr>
                    <w:rFonts w:ascii="Verdana" w:hAnsi="Verdana"/>
                    <w:b/>
                    <w:color w:val="000000"/>
                    <w:sz w:val="18"/>
                    <w:szCs w:val="18"/>
                  </w:rPr>
                  <w:t>Kanpur</w:t>
                </w:r>
              </w:smartTag>
            </w:smartTag>
          </w:p>
        </w:tc>
      </w:tr>
      <w:tr w:rsidR="006C680C" w:rsidRPr="006A7B00" w:rsidTr="00164427">
        <w:trPr>
          <w:trHeight w:val="543"/>
        </w:trPr>
        <w:tc>
          <w:tcPr>
            <w:tcW w:w="2259" w:type="dxa"/>
          </w:tcPr>
          <w:p w:rsidR="006C680C" w:rsidRPr="004D38D3" w:rsidRDefault="006C680C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>
              <w:rPr>
                <w:rFonts w:ascii="Verdana" w:hAnsi="Verdana"/>
                <w:b/>
                <w:sz w:val="18"/>
                <w:szCs w:val="18"/>
                <w:lang w:val="fr-FR"/>
              </w:rPr>
              <w:t>Project #5</w:t>
            </w:r>
          </w:p>
        </w:tc>
        <w:tc>
          <w:tcPr>
            <w:tcW w:w="7749" w:type="dxa"/>
          </w:tcPr>
          <w:p w:rsidR="006C680C" w:rsidRPr="006A7B00" w:rsidRDefault="006C680C" w:rsidP="002F429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MSS (Market Survey System)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2517DD" w:rsidRDefault="004D38D3" w:rsidP="002517DD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2517DD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Position     </w:t>
            </w:r>
          </w:p>
        </w:tc>
        <w:tc>
          <w:tcPr>
            <w:tcW w:w="7749" w:type="dxa"/>
          </w:tcPr>
          <w:p w:rsidR="004D38D3" w:rsidRPr="006A7B00" w:rsidRDefault="004D38D3" w:rsidP="002F429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Software Engineer (Team Size = 9)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4D38D3" w:rsidRDefault="004D38D3" w:rsidP="002F429F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>Project Scope</w:t>
            </w:r>
          </w:p>
        </w:tc>
        <w:tc>
          <w:tcPr>
            <w:tcW w:w="7749" w:type="dxa"/>
          </w:tcPr>
          <w:p w:rsidR="004D38D3" w:rsidRPr="006A7B00" w:rsidRDefault="004D38D3" w:rsidP="002F429F">
            <w:pPr>
              <w:pStyle w:val="BodyText2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6A7B00">
              <w:rPr>
                <w:rFonts w:ascii="Verdana" w:hAnsi="Verdana"/>
                <w:sz w:val="18"/>
                <w:szCs w:val="18"/>
              </w:rPr>
              <w:t>DeAcero’s</w:t>
            </w:r>
            <w:proofErr w:type="spellEnd"/>
            <w:r w:rsidRPr="006A7B00">
              <w:rPr>
                <w:rFonts w:ascii="Verdana" w:hAnsi="Verdana"/>
                <w:sz w:val="18"/>
                <w:szCs w:val="18"/>
              </w:rPr>
              <w:t xml:space="preserve"> sales and production’s strategies are fully supported by the robust knowledge of the steel market in </w:t>
            </w:r>
            <w:smartTag w:uri="urn:schemas-microsoft-com:office:smarttags" w:element="country-region">
              <w:smartTag w:uri="urn:schemas-microsoft-com:office:smarttags" w:element="place">
                <w:r w:rsidRPr="006A7B00">
                  <w:rPr>
                    <w:rFonts w:ascii="Verdana" w:hAnsi="Verdana"/>
                    <w:sz w:val="18"/>
                    <w:szCs w:val="18"/>
                  </w:rPr>
                  <w:t>Mexico</w:t>
                </w:r>
              </w:smartTag>
            </w:smartTag>
            <w:r w:rsidRPr="006A7B00">
              <w:rPr>
                <w:rFonts w:ascii="Verdana" w:hAnsi="Verdana"/>
                <w:sz w:val="18"/>
                <w:szCs w:val="18"/>
              </w:rPr>
              <w:t xml:space="preserve"> and overseas.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4D38D3" w:rsidRDefault="004D38D3" w:rsidP="002F429F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lastRenderedPageBreak/>
              <w:t xml:space="preserve">On-the-job </w:t>
            </w:r>
            <w:proofErr w:type="spellStart"/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>accomplishments</w:t>
            </w:r>
            <w:proofErr w:type="spellEnd"/>
          </w:p>
        </w:tc>
        <w:tc>
          <w:tcPr>
            <w:tcW w:w="7749" w:type="dxa"/>
          </w:tcPr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Analyzed and designed current system from the POC.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Involved in creating the requirement, design and technical documents.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Created process documentation.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Created screens for the system.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Designed database for the systems.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Wrote server-side logic using stored procedure &amp; triggers.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 xml:space="preserve">Involved in testing and implementing the requirements 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Involved in the team management activities.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Integrating the application for the monthly review and progress.</w:t>
            </w:r>
          </w:p>
          <w:p w:rsidR="004D38D3" w:rsidRPr="006A7B00" w:rsidRDefault="004D38D3" w:rsidP="004D38D3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Code Review.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6A7B00" w:rsidRDefault="004D38D3" w:rsidP="002F429F">
            <w:pPr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b/>
                <w:bCs/>
                <w:sz w:val="18"/>
                <w:szCs w:val="18"/>
              </w:rPr>
              <w:t>Technical Environment</w:t>
            </w:r>
          </w:p>
        </w:tc>
        <w:tc>
          <w:tcPr>
            <w:tcW w:w="7749" w:type="dxa"/>
          </w:tcPr>
          <w:p w:rsidR="004D38D3" w:rsidRPr="006A7B00" w:rsidRDefault="004D38D3" w:rsidP="002F429F">
            <w:pPr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 xml:space="preserve">Asp.net using C#, </w:t>
            </w:r>
            <w:proofErr w:type="spellStart"/>
            <w:r w:rsidRPr="006A7B00">
              <w:rPr>
                <w:rFonts w:ascii="Verdana" w:hAnsi="Verdana"/>
                <w:sz w:val="18"/>
                <w:szCs w:val="18"/>
              </w:rPr>
              <w:t>Sql</w:t>
            </w:r>
            <w:proofErr w:type="spellEnd"/>
            <w:r w:rsidRPr="006A7B00">
              <w:rPr>
                <w:rFonts w:ascii="Verdana" w:hAnsi="Verdana"/>
                <w:sz w:val="18"/>
                <w:szCs w:val="18"/>
              </w:rPr>
              <w:t xml:space="preserve"> Server 2000 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  <w:p w:rsidR="004D38D3" w:rsidRP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proofErr w:type="spellStart"/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>Duration</w:t>
            </w:r>
            <w:proofErr w:type="spellEnd"/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                    </w:t>
            </w:r>
          </w:p>
        </w:tc>
        <w:tc>
          <w:tcPr>
            <w:tcW w:w="7749" w:type="dxa"/>
          </w:tcPr>
          <w:p w:rsidR="004D38D3" w:rsidRPr="006A7B00" w:rsidRDefault="004D38D3" w:rsidP="004D38D3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ascii="Verdana" w:hAnsi="Verdana"/>
                <w:i/>
                <w:sz w:val="18"/>
                <w:szCs w:val="18"/>
              </w:rPr>
            </w:pPr>
            <w:r w:rsidRPr="004D38D3">
              <w:rPr>
                <w:rFonts w:ascii="Verdana" w:hAnsi="Verdana" w:cs="Times New Roman"/>
                <w:bCs w:val="0"/>
                <w:iCs w:val="0"/>
                <w:color w:val="auto"/>
                <w:sz w:val="18"/>
                <w:szCs w:val="18"/>
              </w:rPr>
              <w:t>From Oct 2005 – May 2006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Employer                 </w:t>
            </w:r>
          </w:p>
        </w:tc>
        <w:tc>
          <w:tcPr>
            <w:tcW w:w="7749" w:type="dxa"/>
          </w:tcPr>
          <w:p w:rsidR="004D38D3" w:rsidRPr="006A7B00" w:rsidRDefault="004D38D3" w:rsidP="002F429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6A7B00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IBM – </w:t>
            </w:r>
            <w:smartTag w:uri="urn:schemas-microsoft-com:office:smarttags" w:element="City">
              <w:smartTag w:uri="urn:schemas-microsoft-com:office:smarttags" w:element="place">
                <w:r w:rsidRPr="006A7B00">
                  <w:rPr>
                    <w:rFonts w:ascii="Verdana" w:hAnsi="Verdana"/>
                    <w:b/>
                    <w:color w:val="000000"/>
                    <w:sz w:val="18"/>
                    <w:szCs w:val="18"/>
                  </w:rPr>
                  <w:t>Bangalore</w:t>
                </w:r>
              </w:smartTag>
            </w:smartTag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>Project #6</w:t>
            </w:r>
          </w:p>
          <w:p w:rsidR="004D38D3" w:rsidRP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</w:p>
        </w:tc>
        <w:tc>
          <w:tcPr>
            <w:tcW w:w="7749" w:type="dxa"/>
          </w:tcPr>
          <w:p w:rsidR="004D38D3" w:rsidRPr="006A7B00" w:rsidRDefault="004D38D3" w:rsidP="004D38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rPr>
                <w:b/>
                <w:szCs w:val="18"/>
              </w:rPr>
            </w:pPr>
            <w:r w:rsidRPr="004D38D3">
              <w:rPr>
                <w:rFonts w:ascii="Verdana" w:hAnsi="Verdana"/>
                <w:b/>
                <w:color w:val="000000"/>
                <w:sz w:val="18"/>
                <w:szCs w:val="18"/>
              </w:rPr>
              <w:t>AMS (Application Maintenance Support)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4D38D3" w:rsidRDefault="004D38D3" w:rsidP="004D38D3">
            <w:pPr>
              <w:rPr>
                <w:rFonts w:ascii="Verdana" w:hAnsi="Verdana"/>
                <w:b/>
                <w:sz w:val="18"/>
                <w:szCs w:val="18"/>
                <w:lang w:val="fr-FR"/>
              </w:rPr>
            </w:pPr>
            <w:r w:rsidRPr="004D38D3">
              <w:rPr>
                <w:rFonts w:ascii="Verdana" w:hAnsi="Verdana"/>
                <w:b/>
                <w:sz w:val="18"/>
                <w:szCs w:val="18"/>
                <w:lang w:val="fr-FR"/>
              </w:rPr>
              <w:t xml:space="preserve">Position     </w:t>
            </w:r>
          </w:p>
        </w:tc>
        <w:tc>
          <w:tcPr>
            <w:tcW w:w="7749" w:type="dxa"/>
          </w:tcPr>
          <w:p w:rsidR="004D38D3" w:rsidRPr="006A7B00" w:rsidRDefault="004D38D3" w:rsidP="002F429F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Junior Software Engineer (Team Size = 10)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Default="004D38D3" w:rsidP="002F429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4D38D3" w:rsidRPr="006A7B00" w:rsidRDefault="004D38D3" w:rsidP="002F429F">
            <w:pPr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b/>
                <w:bCs/>
                <w:sz w:val="18"/>
                <w:szCs w:val="18"/>
              </w:rPr>
              <w:t>Project Scope</w:t>
            </w:r>
          </w:p>
        </w:tc>
        <w:tc>
          <w:tcPr>
            <w:tcW w:w="7749" w:type="dxa"/>
          </w:tcPr>
          <w:p w:rsidR="004D38D3" w:rsidRPr="006A7B00" w:rsidRDefault="004D38D3" w:rsidP="004D38D3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ascii="Verdana" w:hAnsi="Verdana"/>
                <w:b w:val="0"/>
                <w:i/>
                <w:sz w:val="18"/>
                <w:szCs w:val="18"/>
              </w:rPr>
            </w:pPr>
            <w:r w:rsidRPr="004D38D3">
              <w:rPr>
                <w:rFonts w:ascii="Verdana" w:hAnsi="Verdana" w:cs="Times New Roman"/>
                <w:b w:val="0"/>
                <w:bCs w:val="0"/>
                <w:iCs w:val="0"/>
                <w:color w:val="auto"/>
                <w:sz w:val="18"/>
                <w:szCs w:val="18"/>
              </w:rPr>
              <w:t>Handle all the queries raised by the clients and delivering the hot fixes to the client.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6A7B00" w:rsidRDefault="004D38D3" w:rsidP="002F429F">
            <w:pPr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b/>
                <w:bCs/>
                <w:sz w:val="18"/>
                <w:szCs w:val="18"/>
              </w:rPr>
              <w:t>On-the-job accomplishments</w:t>
            </w:r>
          </w:p>
        </w:tc>
        <w:tc>
          <w:tcPr>
            <w:tcW w:w="7749" w:type="dxa"/>
          </w:tcPr>
          <w:p w:rsidR="004D38D3" w:rsidRPr="006A7B00" w:rsidRDefault="004D38D3" w:rsidP="004D38D3">
            <w:pPr>
              <w:widowControl w:val="0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6A7B00">
              <w:rPr>
                <w:rFonts w:ascii="Verdana" w:hAnsi="Verdana"/>
                <w:color w:val="000000"/>
                <w:sz w:val="18"/>
                <w:szCs w:val="18"/>
              </w:rPr>
              <w:t>To provide support in maintaining the data driven processes.</w:t>
            </w:r>
          </w:p>
          <w:p w:rsidR="004D38D3" w:rsidRPr="006A7B00" w:rsidRDefault="004D38D3" w:rsidP="004D38D3">
            <w:pPr>
              <w:widowControl w:val="0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6A7B00">
              <w:rPr>
                <w:rFonts w:ascii="Verdana" w:hAnsi="Verdana"/>
                <w:color w:val="000000"/>
                <w:sz w:val="18"/>
                <w:szCs w:val="18"/>
              </w:rPr>
              <w:t>Handling the tickets i.e. the user’s request in the form of queries.</w:t>
            </w:r>
          </w:p>
          <w:p w:rsidR="004D38D3" w:rsidRPr="006A7B00" w:rsidRDefault="004D38D3" w:rsidP="004D38D3">
            <w:pPr>
              <w:widowControl w:val="0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line="288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>Responsible for the coding and developing new enhancements.</w:t>
            </w:r>
          </w:p>
        </w:tc>
      </w:tr>
      <w:tr w:rsidR="004D38D3" w:rsidRPr="006A7B00" w:rsidTr="00164427">
        <w:trPr>
          <w:trHeight w:val="543"/>
        </w:trPr>
        <w:tc>
          <w:tcPr>
            <w:tcW w:w="2259" w:type="dxa"/>
          </w:tcPr>
          <w:p w:rsidR="004D38D3" w:rsidRPr="006A7B00" w:rsidRDefault="004D38D3" w:rsidP="002F429F">
            <w:pPr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b/>
                <w:bCs/>
                <w:sz w:val="18"/>
                <w:szCs w:val="18"/>
              </w:rPr>
              <w:t>Technical Environment</w:t>
            </w:r>
          </w:p>
        </w:tc>
        <w:tc>
          <w:tcPr>
            <w:tcW w:w="7749" w:type="dxa"/>
          </w:tcPr>
          <w:p w:rsidR="004D38D3" w:rsidRPr="006A7B00" w:rsidRDefault="004D38D3" w:rsidP="002F429F">
            <w:pPr>
              <w:rPr>
                <w:rFonts w:ascii="Verdana" w:hAnsi="Verdana"/>
                <w:sz w:val="18"/>
                <w:szCs w:val="18"/>
              </w:rPr>
            </w:pPr>
            <w:r w:rsidRPr="006A7B00">
              <w:rPr>
                <w:rFonts w:ascii="Verdana" w:hAnsi="Verdana"/>
                <w:sz w:val="18"/>
                <w:szCs w:val="18"/>
              </w:rPr>
              <w:t xml:space="preserve">Asp.net using C#, </w:t>
            </w:r>
            <w:proofErr w:type="spellStart"/>
            <w:r w:rsidRPr="006A7B00">
              <w:rPr>
                <w:rFonts w:ascii="Verdana" w:hAnsi="Verdana"/>
                <w:sz w:val="18"/>
                <w:szCs w:val="18"/>
              </w:rPr>
              <w:t>Sql</w:t>
            </w:r>
            <w:proofErr w:type="spellEnd"/>
            <w:r w:rsidRPr="006A7B00">
              <w:rPr>
                <w:rFonts w:ascii="Verdana" w:hAnsi="Verdana"/>
                <w:sz w:val="18"/>
                <w:szCs w:val="18"/>
              </w:rPr>
              <w:t xml:space="preserve"> Server 2000 </w:t>
            </w:r>
          </w:p>
        </w:tc>
      </w:tr>
    </w:tbl>
    <w:p w:rsidR="0037525A" w:rsidRDefault="0037525A" w:rsidP="0037525A">
      <w:pPr>
        <w:ind w:right="-511"/>
        <w:jc w:val="both"/>
        <w:rPr>
          <w:rFonts w:ascii="Verdana" w:hAnsi="Verdana" w:cs="Arial"/>
          <w:sz w:val="18"/>
          <w:szCs w:val="18"/>
        </w:rPr>
      </w:pPr>
    </w:p>
    <w:p w:rsidR="00253F49" w:rsidRPr="0037525A" w:rsidRDefault="00253F49" w:rsidP="0037525A">
      <w:pPr>
        <w:ind w:right="-511"/>
        <w:jc w:val="both"/>
        <w:rPr>
          <w:rFonts w:ascii="Verdana" w:hAnsi="Verdana" w:cs="Arial"/>
          <w:sz w:val="18"/>
          <w:szCs w:val="18"/>
        </w:rPr>
      </w:pPr>
    </w:p>
    <w:p w:rsidR="00617AED" w:rsidRPr="00636D3F" w:rsidRDefault="00617AED" w:rsidP="0037525A">
      <w:pPr>
        <w:pStyle w:val="BodyText"/>
        <w:rPr>
          <w:b/>
          <w:bCs/>
          <w:i/>
          <w:iCs w:val="0"/>
          <w:color w:val="002060"/>
          <w:sz w:val="20"/>
          <w:szCs w:val="20"/>
          <w:u w:val="single"/>
        </w:rPr>
      </w:pPr>
      <w:r w:rsidRPr="00636D3F">
        <w:rPr>
          <w:b/>
          <w:bCs/>
          <w:i/>
          <w:iCs w:val="0"/>
          <w:color w:val="002060"/>
          <w:sz w:val="20"/>
          <w:szCs w:val="20"/>
          <w:u w:val="single"/>
        </w:rPr>
        <w:t>Certification</w:t>
      </w:r>
    </w:p>
    <w:p w:rsidR="00116900" w:rsidRDefault="00116900" w:rsidP="00116900">
      <w:pPr>
        <w:pStyle w:val="BodyText"/>
        <w:numPr>
          <w:ilvl w:val="0"/>
          <w:numId w:val="21"/>
        </w:numPr>
        <w:spacing w:before="0" w:after="0"/>
        <w:rPr>
          <w:rFonts w:ascii="Verdana" w:hAnsi="Verdana" w:cs="Arial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 xml:space="preserve">MCP Microsoft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Certified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Programmer</w:t>
      </w:r>
    </w:p>
    <w:p w:rsidR="00116900" w:rsidRDefault="00616338" w:rsidP="00116900">
      <w:pPr>
        <w:pStyle w:val="BodyText"/>
        <w:numPr>
          <w:ilvl w:val="0"/>
          <w:numId w:val="21"/>
        </w:numPr>
        <w:spacing w:before="0" w:after="0"/>
        <w:rPr>
          <w:rFonts w:ascii="Verdana" w:hAnsi="Verdana" w:cs="Arial"/>
          <w:sz w:val="18"/>
          <w:szCs w:val="18"/>
          <w:lang w:val="en-GB"/>
        </w:rPr>
      </w:pPr>
      <w:r>
        <w:rPr>
          <w:rFonts w:ascii="Verdana" w:hAnsi="Verdana" w:cs="Arial"/>
          <w:sz w:val="18"/>
          <w:szCs w:val="18"/>
          <w:lang w:val="en-GB"/>
        </w:rPr>
        <w:t>MC</w:t>
      </w:r>
      <w:r w:rsidR="00116900">
        <w:rPr>
          <w:rFonts w:ascii="Verdana" w:hAnsi="Verdana" w:cs="Arial"/>
          <w:sz w:val="18"/>
          <w:szCs w:val="18"/>
          <w:lang w:val="en-GB"/>
        </w:rPr>
        <w:t>TS .NET Framework 2.0 Web Applications</w:t>
      </w:r>
    </w:p>
    <w:p w:rsidR="00511B2D" w:rsidRDefault="00511B2D" w:rsidP="00636D3F">
      <w:pPr>
        <w:pStyle w:val="BodyText"/>
        <w:spacing w:before="0" w:after="0"/>
        <w:rPr>
          <w:rFonts w:ascii="Verdana" w:hAnsi="Verdana" w:cs="Arial"/>
          <w:sz w:val="18"/>
          <w:szCs w:val="18"/>
          <w:lang w:val="en-GB"/>
        </w:rPr>
      </w:pPr>
    </w:p>
    <w:p w:rsidR="00607637" w:rsidRPr="00636D3F" w:rsidRDefault="00607637" w:rsidP="0037525A">
      <w:pPr>
        <w:pStyle w:val="BodyText"/>
        <w:rPr>
          <w:b/>
          <w:bCs/>
          <w:i/>
          <w:iCs w:val="0"/>
          <w:color w:val="002060"/>
          <w:sz w:val="20"/>
          <w:szCs w:val="20"/>
          <w:u w:val="single"/>
        </w:rPr>
      </w:pPr>
      <w:r w:rsidRPr="00636D3F">
        <w:rPr>
          <w:b/>
          <w:bCs/>
          <w:i/>
          <w:iCs w:val="0"/>
          <w:color w:val="002060"/>
          <w:sz w:val="20"/>
          <w:szCs w:val="20"/>
          <w:u w:val="single"/>
        </w:rPr>
        <w:t>Education</w:t>
      </w:r>
    </w:p>
    <w:p w:rsidR="00116900" w:rsidRPr="00636D3F" w:rsidRDefault="00116900" w:rsidP="00116900">
      <w:pPr>
        <w:pStyle w:val="BodyText"/>
        <w:spacing w:before="0" w:after="0"/>
        <w:rPr>
          <w:rFonts w:ascii="Verdana" w:hAnsi="Verdana" w:cs="Arial"/>
          <w:sz w:val="18"/>
          <w:szCs w:val="18"/>
          <w:lang w:val="en-GB"/>
        </w:rPr>
      </w:pPr>
      <w:r>
        <w:rPr>
          <w:rFonts w:ascii="Verdana" w:hAnsi="Verdana" w:cs="Arial"/>
          <w:sz w:val="18"/>
          <w:szCs w:val="18"/>
          <w:lang w:val="en-GB"/>
        </w:rPr>
        <w:t xml:space="preserve">Master of Computer Application from </w:t>
      </w:r>
      <w:r w:rsidRPr="00697631">
        <w:rPr>
          <w:rFonts w:ascii="Verdana" w:hAnsi="Verdana"/>
          <w:sz w:val="18"/>
          <w:szCs w:val="18"/>
        </w:rPr>
        <w:t>J.N.V. University</w:t>
      </w:r>
      <w:r>
        <w:rPr>
          <w:rFonts w:ascii="Verdana" w:hAnsi="Verdana" w:cs="Arial"/>
          <w:sz w:val="18"/>
          <w:szCs w:val="18"/>
          <w:lang w:val="en-GB"/>
        </w:rPr>
        <w:t xml:space="preserve">, </w:t>
      </w:r>
      <w:r w:rsidRPr="00697631">
        <w:rPr>
          <w:rFonts w:ascii="Verdana" w:hAnsi="Verdana"/>
          <w:sz w:val="18"/>
          <w:szCs w:val="18"/>
        </w:rPr>
        <w:t>Jodhpur (Rajasthan)</w:t>
      </w:r>
      <w:r w:rsidRPr="00636D3F">
        <w:rPr>
          <w:rFonts w:ascii="Verdana" w:hAnsi="Verdana" w:cs="Arial"/>
          <w:sz w:val="18"/>
          <w:szCs w:val="18"/>
          <w:lang w:val="en-GB"/>
        </w:rPr>
        <w:t>, India</w:t>
      </w:r>
    </w:p>
    <w:p w:rsidR="00607637" w:rsidRDefault="00607637" w:rsidP="00636D3F">
      <w:pPr>
        <w:pStyle w:val="BodyText"/>
        <w:spacing w:before="0" w:after="0"/>
        <w:rPr>
          <w:rFonts w:ascii="Verdana" w:hAnsi="Verdana" w:cs="Arial"/>
          <w:sz w:val="18"/>
          <w:szCs w:val="18"/>
          <w:lang w:val="en-GB"/>
        </w:rPr>
      </w:pPr>
    </w:p>
    <w:sectPr w:rsidR="00607637" w:rsidSect="00EA3FA3">
      <w:headerReference w:type="even" r:id="rId7"/>
      <w:pgSz w:w="12240" w:h="15840" w:code="1"/>
      <w:pgMar w:top="172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9AE" w:rsidRDefault="008A49AE">
      <w:r>
        <w:separator/>
      </w:r>
    </w:p>
  </w:endnote>
  <w:endnote w:type="continuationSeparator" w:id="0">
    <w:p w:rsidR="008A49AE" w:rsidRDefault="008A4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9AE" w:rsidRDefault="008A49AE">
      <w:r>
        <w:separator/>
      </w:r>
    </w:p>
  </w:footnote>
  <w:footnote w:type="continuationSeparator" w:id="0">
    <w:p w:rsidR="008A49AE" w:rsidRDefault="008A49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BDB" w:rsidRDefault="001976EE" w:rsidP="00DE15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47"/>
      </v:shape>
    </w:pict>
  </w:numPicBullet>
  <w:abstractNum w:abstractNumId="0">
    <w:nsid w:val="FFFFFF82"/>
    <w:multiLevelType w:val="singleLevel"/>
    <w:tmpl w:val="6EC872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DDDCEAAC"/>
    <w:lvl w:ilvl="0">
      <w:numFmt w:val="bullet"/>
      <w:lvlText w:val="*"/>
      <w:lvlJc w:val="left"/>
    </w:lvl>
  </w:abstractNum>
  <w:abstractNum w:abstractNumId="2">
    <w:nsid w:val="01C22517"/>
    <w:multiLevelType w:val="hybridMultilevel"/>
    <w:tmpl w:val="3162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01A62"/>
    <w:multiLevelType w:val="hybridMultilevel"/>
    <w:tmpl w:val="52DAEF10"/>
    <w:lvl w:ilvl="0" w:tplc="0409000F">
      <w:start w:val="1"/>
      <w:numFmt w:val="decimal"/>
      <w:pStyle w:val="BodyTextNum"/>
      <w:lvlText w:val="%1."/>
      <w:lvlJc w:val="left"/>
      <w:pPr>
        <w:tabs>
          <w:tab w:val="num" w:pos="1368"/>
        </w:tabs>
        <w:ind w:left="136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2" w:tplc="0409001B">
      <w:start w:val="1"/>
      <w:numFmt w:val="lowerLetter"/>
      <w:lvlText w:val="%3."/>
      <w:lvlJc w:val="left"/>
      <w:pPr>
        <w:tabs>
          <w:tab w:val="num" w:pos="2988"/>
        </w:tabs>
        <w:ind w:left="2988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4">
    <w:nsid w:val="09F70CE1"/>
    <w:multiLevelType w:val="hybridMultilevel"/>
    <w:tmpl w:val="CBBA17D2"/>
    <w:lvl w:ilvl="0" w:tplc="0409000F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D8192E"/>
    <w:multiLevelType w:val="hybridMultilevel"/>
    <w:tmpl w:val="998AC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A5709"/>
    <w:multiLevelType w:val="multilevel"/>
    <w:tmpl w:val="B99AE9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0CA48EB"/>
    <w:multiLevelType w:val="hybridMultilevel"/>
    <w:tmpl w:val="61AC5E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3542E3"/>
    <w:multiLevelType w:val="hybridMultilevel"/>
    <w:tmpl w:val="93968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E30E4E"/>
    <w:multiLevelType w:val="hybridMultilevel"/>
    <w:tmpl w:val="088E68A2"/>
    <w:lvl w:ilvl="0" w:tplc="EF16A0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377617"/>
    <w:multiLevelType w:val="hybridMultilevel"/>
    <w:tmpl w:val="57A6CE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E482ACE"/>
    <w:multiLevelType w:val="multilevel"/>
    <w:tmpl w:val="B99AE9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E941244"/>
    <w:multiLevelType w:val="hybridMultilevel"/>
    <w:tmpl w:val="EB2CA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64DB5"/>
    <w:multiLevelType w:val="hybridMultilevel"/>
    <w:tmpl w:val="ADC00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1F94B01"/>
    <w:multiLevelType w:val="hybridMultilevel"/>
    <w:tmpl w:val="B0E25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5F3EF2"/>
    <w:multiLevelType w:val="hybridMultilevel"/>
    <w:tmpl w:val="B2480B8C"/>
    <w:lvl w:ilvl="0" w:tplc="78E2FB0A">
      <w:start w:val="1"/>
      <w:numFmt w:val="decimal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B1F4ED1"/>
    <w:multiLevelType w:val="hybridMultilevel"/>
    <w:tmpl w:val="386AA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CC6DAD"/>
    <w:multiLevelType w:val="hybridMultilevel"/>
    <w:tmpl w:val="E7E01390"/>
    <w:lvl w:ilvl="0" w:tplc="B7501F0A">
      <w:start w:val="1"/>
      <w:numFmt w:val="bullet"/>
      <w:pStyle w:val="Heading3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9550064"/>
    <w:multiLevelType w:val="hybridMultilevel"/>
    <w:tmpl w:val="74D48E6E"/>
    <w:lvl w:ilvl="0" w:tplc="EF16A08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F061EC"/>
    <w:multiLevelType w:val="hybridMultilevel"/>
    <w:tmpl w:val="B6DE0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314F"/>
    <w:multiLevelType w:val="multilevel"/>
    <w:tmpl w:val="B8120532"/>
    <w:lvl w:ilvl="0">
      <w:start w:val="1"/>
      <w:numFmt w:val="decimal"/>
      <w:pStyle w:val="Tablesideheading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99162BD"/>
    <w:multiLevelType w:val="hybridMultilevel"/>
    <w:tmpl w:val="367A5E6A"/>
    <w:lvl w:ilvl="0" w:tplc="4D947A48">
      <w:start w:val="1"/>
      <w:numFmt w:val="bullet"/>
      <w:pStyle w:val="Table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E24F9E"/>
    <w:multiLevelType w:val="hybridMultilevel"/>
    <w:tmpl w:val="4BA445E2"/>
    <w:lvl w:ilvl="0" w:tplc="3A2612F6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812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725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96F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6AAB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5CC6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A9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18D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46C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9C4CFC"/>
    <w:multiLevelType w:val="hybridMultilevel"/>
    <w:tmpl w:val="24C4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24972"/>
    <w:multiLevelType w:val="hybridMultilevel"/>
    <w:tmpl w:val="9EA003FE"/>
    <w:lvl w:ilvl="0" w:tplc="68DEADA4">
      <w:start w:val="1"/>
      <w:numFmt w:val="bullet"/>
      <w:pStyle w:val="BulletTNR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5">
    <w:nsid w:val="7B2512CF"/>
    <w:multiLevelType w:val="hybridMultilevel"/>
    <w:tmpl w:val="7514FDD8"/>
    <w:name w:val="WW8Num522222"/>
    <w:lvl w:ilvl="0" w:tplc="F6F25F4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2B057E"/>
    <w:multiLevelType w:val="hybridMultilevel"/>
    <w:tmpl w:val="A382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E2CAC"/>
    <w:multiLevelType w:val="hybridMultilevel"/>
    <w:tmpl w:val="DCE24554"/>
    <w:lvl w:ilvl="0" w:tplc="A5867972">
      <w:start w:val="1"/>
      <w:numFmt w:val="bullet"/>
      <w:pStyle w:val="TableBulletRd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1" w:tplc="7FCC1DB6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1B725648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861C8050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95A3088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37095F8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F3200FE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91F87ADC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D968FEE6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1"/>
  </w:num>
  <w:num w:numId="4">
    <w:abstractNumId w:val="20"/>
  </w:num>
  <w:num w:numId="5">
    <w:abstractNumId w:val="3"/>
  </w:num>
  <w:num w:numId="6">
    <w:abstractNumId w:val="27"/>
  </w:num>
  <w:num w:numId="7">
    <w:abstractNumId w:val="17"/>
  </w:num>
  <w:num w:numId="8">
    <w:abstractNumId w:val="0"/>
  </w:num>
  <w:num w:numId="9">
    <w:abstractNumId w:val="22"/>
  </w:num>
  <w:num w:numId="10">
    <w:abstractNumId w:val="1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15"/>
  </w:num>
  <w:num w:numId="12">
    <w:abstractNumId w:val="11"/>
  </w:num>
  <w:num w:numId="13">
    <w:abstractNumId w:val="13"/>
  </w:num>
  <w:num w:numId="14">
    <w:abstractNumId w:val="10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7"/>
  </w:num>
  <w:num w:numId="18">
    <w:abstractNumId w:val="2"/>
  </w:num>
  <w:num w:numId="19">
    <w:abstractNumId w:val="9"/>
  </w:num>
  <w:num w:numId="20">
    <w:abstractNumId w:val="18"/>
  </w:num>
  <w:num w:numId="21">
    <w:abstractNumId w:val="8"/>
  </w:num>
  <w:num w:numId="22">
    <w:abstractNumId w:val="14"/>
  </w:num>
  <w:num w:numId="23">
    <w:abstractNumId w:val="23"/>
  </w:num>
  <w:num w:numId="24">
    <w:abstractNumId w:val="26"/>
  </w:num>
  <w:num w:numId="25">
    <w:abstractNumId w:val="19"/>
  </w:num>
  <w:num w:numId="26">
    <w:abstractNumId w:val="16"/>
  </w:num>
  <w:num w:numId="27">
    <w:abstractNumId w:val="5"/>
  </w:num>
  <w:num w:numId="28">
    <w:abstractNumId w:val="12"/>
  </w:num>
  <w:num w:numId="29">
    <w:abstractNumId w:val="2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proofState w:spelling="clean" w:grammar="clean"/>
  <w:attachedTemplate r:id="rId1"/>
  <w:linkStyles/>
  <w:stylePaneFormatFilter w:val="3F01"/>
  <w:defaultTabStop w:val="720"/>
  <w:noPunctuationKerning/>
  <w:characterSpacingControl w:val="doNotCompress"/>
  <w:hdrShapeDefaults>
    <o:shapedefaults v:ext="edit" spidmax="2050" fillcolor="lime" stroke="f">
      <v:fill color="lime" opacity="17039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91C"/>
    <w:rsid w:val="00000BB5"/>
    <w:rsid w:val="00000D5F"/>
    <w:rsid w:val="00001373"/>
    <w:rsid w:val="00002D12"/>
    <w:rsid w:val="00002D4D"/>
    <w:rsid w:val="00006755"/>
    <w:rsid w:val="00006BC2"/>
    <w:rsid w:val="00007117"/>
    <w:rsid w:val="00007A9D"/>
    <w:rsid w:val="000104F0"/>
    <w:rsid w:val="0001102E"/>
    <w:rsid w:val="00012829"/>
    <w:rsid w:val="00013B42"/>
    <w:rsid w:val="000148EB"/>
    <w:rsid w:val="000163A4"/>
    <w:rsid w:val="00016AF7"/>
    <w:rsid w:val="000179D0"/>
    <w:rsid w:val="000215FB"/>
    <w:rsid w:val="00022A30"/>
    <w:rsid w:val="0002395F"/>
    <w:rsid w:val="00023ECB"/>
    <w:rsid w:val="000243C5"/>
    <w:rsid w:val="0002463A"/>
    <w:rsid w:val="00026A9A"/>
    <w:rsid w:val="00026B58"/>
    <w:rsid w:val="0002755F"/>
    <w:rsid w:val="00031615"/>
    <w:rsid w:val="00031A09"/>
    <w:rsid w:val="00032666"/>
    <w:rsid w:val="00032996"/>
    <w:rsid w:val="000337DA"/>
    <w:rsid w:val="00034F81"/>
    <w:rsid w:val="00035B8B"/>
    <w:rsid w:val="00036518"/>
    <w:rsid w:val="000374D8"/>
    <w:rsid w:val="0004064B"/>
    <w:rsid w:val="00040F6B"/>
    <w:rsid w:val="00043126"/>
    <w:rsid w:val="0004411B"/>
    <w:rsid w:val="000445E5"/>
    <w:rsid w:val="000462AE"/>
    <w:rsid w:val="0004688D"/>
    <w:rsid w:val="00050E09"/>
    <w:rsid w:val="000519C8"/>
    <w:rsid w:val="00051D35"/>
    <w:rsid w:val="00052060"/>
    <w:rsid w:val="0005221D"/>
    <w:rsid w:val="00053405"/>
    <w:rsid w:val="0005363D"/>
    <w:rsid w:val="00053A24"/>
    <w:rsid w:val="000540BD"/>
    <w:rsid w:val="000544DC"/>
    <w:rsid w:val="00055238"/>
    <w:rsid w:val="00055E77"/>
    <w:rsid w:val="00060BBB"/>
    <w:rsid w:val="000616DF"/>
    <w:rsid w:val="00061A38"/>
    <w:rsid w:val="00061DC6"/>
    <w:rsid w:val="00061E1F"/>
    <w:rsid w:val="000642AE"/>
    <w:rsid w:val="0006537D"/>
    <w:rsid w:val="000662BA"/>
    <w:rsid w:val="00066B8E"/>
    <w:rsid w:val="00067896"/>
    <w:rsid w:val="00070153"/>
    <w:rsid w:val="000704B7"/>
    <w:rsid w:val="000726EA"/>
    <w:rsid w:val="00072B02"/>
    <w:rsid w:val="00075E50"/>
    <w:rsid w:val="00077248"/>
    <w:rsid w:val="00077C39"/>
    <w:rsid w:val="00080B59"/>
    <w:rsid w:val="000815E8"/>
    <w:rsid w:val="000835A2"/>
    <w:rsid w:val="00084040"/>
    <w:rsid w:val="0008438E"/>
    <w:rsid w:val="0008546F"/>
    <w:rsid w:val="00090513"/>
    <w:rsid w:val="00090E54"/>
    <w:rsid w:val="00091111"/>
    <w:rsid w:val="00091B9D"/>
    <w:rsid w:val="000938B4"/>
    <w:rsid w:val="00094E72"/>
    <w:rsid w:val="00094F68"/>
    <w:rsid w:val="000A5839"/>
    <w:rsid w:val="000A5B88"/>
    <w:rsid w:val="000A5C25"/>
    <w:rsid w:val="000A5E58"/>
    <w:rsid w:val="000A6999"/>
    <w:rsid w:val="000A7AC5"/>
    <w:rsid w:val="000B0910"/>
    <w:rsid w:val="000B1ABB"/>
    <w:rsid w:val="000B3218"/>
    <w:rsid w:val="000B3526"/>
    <w:rsid w:val="000B4C43"/>
    <w:rsid w:val="000B534D"/>
    <w:rsid w:val="000B5705"/>
    <w:rsid w:val="000B58C9"/>
    <w:rsid w:val="000C08E5"/>
    <w:rsid w:val="000C097A"/>
    <w:rsid w:val="000C2E8D"/>
    <w:rsid w:val="000C308E"/>
    <w:rsid w:val="000C34AD"/>
    <w:rsid w:val="000C4764"/>
    <w:rsid w:val="000C4E7A"/>
    <w:rsid w:val="000C5945"/>
    <w:rsid w:val="000C6E1E"/>
    <w:rsid w:val="000D01D1"/>
    <w:rsid w:val="000D26E6"/>
    <w:rsid w:val="000D3D2E"/>
    <w:rsid w:val="000D3F66"/>
    <w:rsid w:val="000D496F"/>
    <w:rsid w:val="000D4E78"/>
    <w:rsid w:val="000D5743"/>
    <w:rsid w:val="000D675F"/>
    <w:rsid w:val="000D6BBD"/>
    <w:rsid w:val="000D79C7"/>
    <w:rsid w:val="000E0AD4"/>
    <w:rsid w:val="000E3816"/>
    <w:rsid w:val="000E4BC0"/>
    <w:rsid w:val="000E6098"/>
    <w:rsid w:val="000E6759"/>
    <w:rsid w:val="000E68A7"/>
    <w:rsid w:val="000E68CC"/>
    <w:rsid w:val="000E695D"/>
    <w:rsid w:val="000F0548"/>
    <w:rsid w:val="000F1BC2"/>
    <w:rsid w:val="000F1D9E"/>
    <w:rsid w:val="000F2831"/>
    <w:rsid w:val="000F3505"/>
    <w:rsid w:val="000F3F63"/>
    <w:rsid w:val="000F4B80"/>
    <w:rsid w:val="000F4D11"/>
    <w:rsid w:val="001004DA"/>
    <w:rsid w:val="001035B5"/>
    <w:rsid w:val="001038BD"/>
    <w:rsid w:val="001040D8"/>
    <w:rsid w:val="001056F0"/>
    <w:rsid w:val="001060EF"/>
    <w:rsid w:val="00110D68"/>
    <w:rsid w:val="00110F58"/>
    <w:rsid w:val="001113FE"/>
    <w:rsid w:val="00113860"/>
    <w:rsid w:val="00114131"/>
    <w:rsid w:val="00114982"/>
    <w:rsid w:val="00115EF8"/>
    <w:rsid w:val="00116900"/>
    <w:rsid w:val="001177CE"/>
    <w:rsid w:val="0012022D"/>
    <w:rsid w:val="00122282"/>
    <w:rsid w:val="00123848"/>
    <w:rsid w:val="00123B93"/>
    <w:rsid w:val="001245A3"/>
    <w:rsid w:val="0012564A"/>
    <w:rsid w:val="00125D1C"/>
    <w:rsid w:val="0012605A"/>
    <w:rsid w:val="00126342"/>
    <w:rsid w:val="00126A6B"/>
    <w:rsid w:val="00126F52"/>
    <w:rsid w:val="001302F2"/>
    <w:rsid w:val="00131944"/>
    <w:rsid w:val="00131B79"/>
    <w:rsid w:val="00132315"/>
    <w:rsid w:val="0013272B"/>
    <w:rsid w:val="00133071"/>
    <w:rsid w:val="00133462"/>
    <w:rsid w:val="00133C6C"/>
    <w:rsid w:val="00133E88"/>
    <w:rsid w:val="00134066"/>
    <w:rsid w:val="001344F4"/>
    <w:rsid w:val="0013790C"/>
    <w:rsid w:val="001400BD"/>
    <w:rsid w:val="0014308D"/>
    <w:rsid w:val="00143CEF"/>
    <w:rsid w:val="00146F6A"/>
    <w:rsid w:val="001476EF"/>
    <w:rsid w:val="00147E11"/>
    <w:rsid w:val="00147E9E"/>
    <w:rsid w:val="00150CEB"/>
    <w:rsid w:val="00151245"/>
    <w:rsid w:val="001522FD"/>
    <w:rsid w:val="00153481"/>
    <w:rsid w:val="0015636D"/>
    <w:rsid w:val="00157873"/>
    <w:rsid w:val="001602D7"/>
    <w:rsid w:val="00160B24"/>
    <w:rsid w:val="00163A4E"/>
    <w:rsid w:val="00164FFE"/>
    <w:rsid w:val="00167823"/>
    <w:rsid w:val="00170066"/>
    <w:rsid w:val="0017143B"/>
    <w:rsid w:val="001728C8"/>
    <w:rsid w:val="00172C1A"/>
    <w:rsid w:val="00174A9E"/>
    <w:rsid w:val="001750E5"/>
    <w:rsid w:val="00175311"/>
    <w:rsid w:val="0017625D"/>
    <w:rsid w:val="0017646D"/>
    <w:rsid w:val="00177033"/>
    <w:rsid w:val="001775DB"/>
    <w:rsid w:val="00181451"/>
    <w:rsid w:val="00181743"/>
    <w:rsid w:val="00181EFB"/>
    <w:rsid w:val="00181F93"/>
    <w:rsid w:val="00182EF7"/>
    <w:rsid w:val="00183F8E"/>
    <w:rsid w:val="001846B4"/>
    <w:rsid w:val="001846D9"/>
    <w:rsid w:val="001856C8"/>
    <w:rsid w:val="001864B5"/>
    <w:rsid w:val="00186D9F"/>
    <w:rsid w:val="0018783A"/>
    <w:rsid w:val="00187BE7"/>
    <w:rsid w:val="00187F2C"/>
    <w:rsid w:val="00191112"/>
    <w:rsid w:val="00192298"/>
    <w:rsid w:val="0019323F"/>
    <w:rsid w:val="001933C5"/>
    <w:rsid w:val="00195009"/>
    <w:rsid w:val="001951F2"/>
    <w:rsid w:val="001955D6"/>
    <w:rsid w:val="001960F7"/>
    <w:rsid w:val="0019616A"/>
    <w:rsid w:val="00197318"/>
    <w:rsid w:val="001976C1"/>
    <w:rsid w:val="001976EE"/>
    <w:rsid w:val="001A0235"/>
    <w:rsid w:val="001A04C5"/>
    <w:rsid w:val="001A0C3E"/>
    <w:rsid w:val="001A110B"/>
    <w:rsid w:val="001A1C83"/>
    <w:rsid w:val="001A283E"/>
    <w:rsid w:val="001A2D44"/>
    <w:rsid w:val="001A356A"/>
    <w:rsid w:val="001A3927"/>
    <w:rsid w:val="001A6B10"/>
    <w:rsid w:val="001A7229"/>
    <w:rsid w:val="001A7CBA"/>
    <w:rsid w:val="001A7D4C"/>
    <w:rsid w:val="001B2A5F"/>
    <w:rsid w:val="001B3C19"/>
    <w:rsid w:val="001B3E13"/>
    <w:rsid w:val="001B3E6E"/>
    <w:rsid w:val="001B672A"/>
    <w:rsid w:val="001C09BE"/>
    <w:rsid w:val="001C0D86"/>
    <w:rsid w:val="001C1579"/>
    <w:rsid w:val="001C15F3"/>
    <w:rsid w:val="001C21C9"/>
    <w:rsid w:val="001C28AD"/>
    <w:rsid w:val="001C54B3"/>
    <w:rsid w:val="001C5C8F"/>
    <w:rsid w:val="001C6765"/>
    <w:rsid w:val="001D3F02"/>
    <w:rsid w:val="001E0C7C"/>
    <w:rsid w:val="001E1F19"/>
    <w:rsid w:val="001E1FEB"/>
    <w:rsid w:val="001E219A"/>
    <w:rsid w:val="001E2E3D"/>
    <w:rsid w:val="001E5E96"/>
    <w:rsid w:val="001E7D23"/>
    <w:rsid w:val="001E7E2B"/>
    <w:rsid w:val="001F01A6"/>
    <w:rsid w:val="001F0EA2"/>
    <w:rsid w:val="001F2C24"/>
    <w:rsid w:val="001F3614"/>
    <w:rsid w:val="001F36C0"/>
    <w:rsid w:val="001F3733"/>
    <w:rsid w:val="001F66F2"/>
    <w:rsid w:val="00200FA9"/>
    <w:rsid w:val="00201376"/>
    <w:rsid w:val="002020E4"/>
    <w:rsid w:val="0020248D"/>
    <w:rsid w:val="002042B5"/>
    <w:rsid w:val="00205904"/>
    <w:rsid w:val="00206740"/>
    <w:rsid w:val="0020709A"/>
    <w:rsid w:val="00210756"/>
    <w:rsid w:val="00212255"/>
    <w:rsid w:val="00212FF2"/>
    <w:rsid w:val="0021343C"/>
    <w:rsid w:val="002139AA"/>
    <w:rsid w:val="00214E2E"/>
    <w:rsid w:val="0021719D"/>
    <w:rsid w:val="00221D6C"/>
    <w:rsid w:val="002240A4"/>
    <w:rsid w:val="002277FA"/>
    <w:rsid w:val="00230C29"/>
    <w:rsid w:val="002318C0"/>
    <w:rsid w:val="00231A9F"/>
    <w:rsid w:val="00231D94"/>
    <w:rsid w:val="00232119"/>
    <w:rsid w:val="00233785"/>
    <w:rsid w:val="00233E82"/>
    <w:rsid w:val="00234ABB"/>
    <w:rsid w:val="00234CE6"/>
    <w:rsid w:val="00234EF9"/>
    <w:rsid w:val="00235D1E"/>
    <w:rsid w:val="00235DDD"/>
    <w:rsid w:val="00236148"/>
    <w:rsid w:val="00237347"/>
    <w:rsid w:val="002374B6"/>
    <w:rsid w:val="002378C9"/>
    <w:rsid w:val="0024248B"/>
    <w:rsid w:val="0024350A"/>
    <w:rsid w:val="00243CA9"/>
    <w:rsid w:val="00245058"/>
    <w:rsid w:val="00245227"/>
    <w:rsid w:val="00246D9B"/>
    <w:rsid w:val="002476A8"/>
    <w:rsid w:val="00247F1F"/>
    <w:rsid w:val="00250750"/>
    <w:rsid w:val="002511FE"/>
    <w:rsid w:val="002514F4"/>
    <w:rsid w:val="002517DD"/>
    <w:rsid w:val="002535C8"/>
    <w:rsid w:val="00253E7C"/>
    <w:rsid w:val="00253F49"/>
    <w:rsid w:val="002547D4"/>
    <w:rsid w:val="00255CF1"/>
    <w:rsid w:val="00255D23"/>
    <w:rsid w:val="00255EDD"/>
    <w:rsid w:val="002572BF"/>
    <w:rsid w:val="002572F7"/>
    <w:rsid w:val="00257F73"/>
    <w:rsid w:val="002603C5"/>
    <w:rsid w:val="00261277"/>
    <w:rsid w:val="0026171F"/>
    <w:rsid w:val="00262965"/>
    <w:rsid w:val="00265201"/>
    <w:rsid w:val="00265506"/>
    <w:rsid w:val="00265A2F"/>
    <w:rsid w:val="00265D85"/>
    <w:rsid w:val="00267456"/>
    <w:rsid w:val="00267887"/>
    <w:rsid w:val="002713CD"/>
    <w:rsid w:val="00271E4C"/>
    <w:rsid w:val="00272E3F"/>
    <w:rsid w:val="00274426"/>
    <w:rsid w:val="00274F60"/>
    <w:rsid w:val="00275D04"/>
    <w:rsid w:val="00275F1F"/>
    <w:rsid w:val="002762ED"/>
    <w:rsid w:val="00280162"/>
    <w:rsid w:val="002807C2"/>
    <w:rsid w:val="002818B1"/>
    <w:rsid w:val="00281F5B"/>
    <w:rsid w:val="00282E8F"/>
    <w:rsid w:val="00284C90"/>
    <w:rsid w:val="00284FF5"/>
    <w:rsid w:val="0028545B"/>
    <w:rsid w:val="00285B99"/>
    <w:rsid w:val="00286623"/>
    <w:rsid w:val="002867A4"/>
    <w:rsid w:val="002911E1"/>
    <w:rsid w:val="002918BF"/>
    <w:rsid w:val="00292175"/>
    <w:rsid w:val="00292A85"/>
    <w:rsid w:val="00294562"/>
    <w:rsid w:val="002955A2"/>
    <w:rsid w:val="002958FC"/>
    <w:rsid w:val="002959A9"/>
    <w:rsid w:val="00296271"/>
    <w:rsid w:val="002971C0"/>
    <w:rsid w:val="0029779F"/>
    <w:rsid w:val="002978D0"/>
    <w:rsid w:val="002A01AA"/>
    <w:rsid w:val="002A1456"/>
    <w:rsid w:val="002A1DB7"/>
    <w:rsid w:val="002A1EEB"/>
    <w:rsid w:val="002A2139"/>
    <w:rsid w:val="002A2FE1"/>
    <w:rsid w:val="002A3125"/>
    <w:rsid w:val="002A3FA9"/>
    <w:rsid w:val="002A4745"/>
    <w:rsid w:val="002A5447"/>
    <w:rsid w:val="002A68F8"/>
    <w:rsid w:val="002A6B3D"/>
    <w:rsid w:val="002B0CC3"/>
    <w:rsid w:val="002B1B2D"/>
    <w:rsid w:val="002B1C55"/>
    <w:rsid w:val="002B5049"/>
    <w:rsid w:val="002B5212"/>
    <w:rsid w:val="002C0C47"/>
    <w:rsid w:val="002C2CB5"/>
    <w:rsid w:val="002C2DA3"/>
    <w:rsid w:val="002C33F2"/>
    <w:rsid w:val="002C354A"/>
    <w:rsid w:val="002C48E2"/>
    <w:rsid w:val="002C5113"/>
    <w:rsid w:val="002C56BC"/>
    <w:rsid w:val="002C7226"/>
    <w:rsid w:val="002C7C70"/>
    <w:rsid w:val="002C7CDC"/>
    <w:rsid w:val="002D0D78"/>
    <w:rsid w:val="002D228A"/>
    <w:rsid w:val="002D2878"/>
    <w:rsid w:val="002D2E77"/>
    <w:rsid w:val="002D44C9"/>
    <w:rsid w:val="002D4CD3"/>
    <w:rsid w:val="002D51AE"/>
    <w:rsid w:val="002D5892"/>
    <w:rsid w:val="002D5CF3"/>
    <w:rsid w:val="002D5E55"/>
    <w:rsid w:val="002D652C"/>
    <w:rsid w:val="002D6C5F"/>
    <w:rsid w:val="002D6E7D"/>
    <w:rsid w:val="002E0686"/>
    <w:rsid w:val="002E0DD8"/>
    <w:rsid w:val="002E111C"/>
    <w:rsid w:val="002E3D62"/>
    <w:rsid w:val="002F438F"/>
    <w:rsid w:val="002F5D77"/>
    <w:rsid w:val="002F62D0"/>
    <w:rsid w:val="002F6D95"/>
    <w:rsid w:val="002F7906"/>
    <w:rsid w:val="00301FC1"/>
    <w:rsid w:val="00302FA8"/>
    <w:rsid w:val="00303585"/>
    <w:rsid w:val="00303702"/>
    <w:rsid w:val="00305CEB"/>
    <w:rsid w:val="0030653B"/>
    <w:rsid w:val="0030659A"/>
    <w:rsid w:val="00307F45"/>
    <w:rsid w:val="003126F9"/>
    <w:rsid w:val="00312B8F"/>
    <w:rsid w:val="00312D84"/>
    <w:rsid w:val="003150F8"/>
    <w:rsid w:val="003157C1"/>
    <w:rsid w:val="00316933"/>
    <w:rsid w:val="003178B4"/>
    <w:rsid w:val="00321E71"/>
    <w:rsid w:val="00322AA0"/>
    <w:rsid w:val="003234DF"/>
    <w:rsid w:val="0032373C"/>
    <w:rsid w:val="003246ED"/>
    <w:rsid w:val="00324C4C"/>
    <w:rsid w:val="003254FA"/>
    <w:rsid w:val="00325A9C"/>
    <w:rsid w:val="00327DFC"/>
    <w:rsid w:val="0033131D"/>
    <w:rsid w:val="003356B8"/>
    <w:rsid w:val="00335E9D"/>
    <w:rsid w:val="00336236"/>
    <w:rsid w:val="003373FD"/>
    <w:rsid w:val="00337B2E"/>
    <w:rsid w:val="00341133"/>
    <w:rsid w:val="00341960"/>
    <w:rsid w:val="0034197A"/>
    <w:rsid w:val="003419B7"/>
    <w:rsid w:val="003426C4"/>
    <w:rsid w:val="003428B2"/>
    <w:rsid w:val="003432D1"/>
    <w:rsid w:val="003436C4"/>
    <w:rsid w:val="00344BD9"/>
    <w:rsid w:val="00345F65"/>
    <w:rsid w:val="0034655F"/>
    <w:rsid w:val="00350A0B"/>
    <w:rsid w:val="00350B33"/>
    <w:rsid w:val="00350E23"/>
    <w:rsid w:val="003539EE"/>
    <w:rsid w:val="0035482B"/>
    <w:rsid w:val="003551EC"/>
    <w:rsid w:val="00356FC1"/>
    <w:rsid w:val="003571C0"/>
    <w:rsid w:val="0035766D"/>
    <w:rsid w:val="00357CB7"/>
    <w:rsid w:val="00360375"/>
    <w:rsid w:val="00360776"/>
    <w:rsid w:val="003613D0"/>
    <w:rsid w:val="003627F2"/>
    <w:rsid w:val="003655B2"/>
    <w:rsid w:val="00365C77"/>
    <w:rsid w:val="00366F4A"/>
    <w:rsid w:val="00370266"/>
    <w:rsid w:val="00370739"/>
    <w:rsid w:val="00371231"/>
    <w:rsid w:val="003716C9"/>
    <w:rsid w:val="00372ACC"/>
    <w:rsid w:val="00373910"/>
    <w:rsid w:val="00374BA2"/>
    <w:rsid w:val="00374DEC"/>
    <w:rsid w:val="0037525A"/>
    <w:rsid w:val="003759C9"/>
    <w:rsid w:val="00375C48"/>
    <w:rsid w:val="00376314"/>
    <w:rsid w:val="003768EA"/>
    <w:rsid w:val="00376E5C"/>
    <w:rsid w:val="00377E21"/>
    <w:rsid w:val="00380CA0"/>
    <w:rsid w:val="00381B14"/>
    <w:rsid w:val="00382177"/>
    <w:rsid w:val="00383FC2"/>
    <w:rsid w:val="00384D01"/>
    <w:rsid w:val="00385BCB"/>
    <w:rsid w:val="00386977"/>
    <w:rsid w:val="00387E63"/>
    <w:rsid w:val="00390F9B"/>
    <w:rsid w:val="00392882"/>
    <w:rsid w:val="0039479F"/>
    <w:rsid w:val="00394A0B"/>
    <w:rsid w:val="00395380"/>
    <w:rsid w:val="00396496"/>
    <w:rsid w:val="00397173"/>
    <w:rsid w:val="003A0924"/>
    <w:rsid w:val="003A29E8"/>
    <w:rsid w:val="003A2C07"/>
    <w:rsid w:val="003A385C"/>
    <w:rsid w:val="003A3B40"/>
    <w:rsid w:val="003A3D1B"/>
    <w:rsid w:val="003A4188"/>
    <w:rsid w:val="003A4504"/>
    <w:rsid w:val="003A4755"/>
    <w:rsid w:val="003A52BC"/>
    <w:rsid w:val="003A6182"/>
    <w:rsid w:val="003B1A23"/>
    <w:rsid w:val="003B4D68"/>
    <w:rsid w:val="003B4F25"/>
    <w:rsid w:val="003B56F6"/>
    <w:rsid w:val="003B7F24"/>
    <w:rsid w:val="003C00F6"/>
    <w:rsid w:val="003C0D65"/>
    <w:rsid w:val="003C0E7F"/>
    <w:rsid w:val="003C0EB2"/>
    <w:rsid w:val="003C1162"/>
    <w:rsid w:val="003C11BB"/>
    <w:rsid w:val="003C1532"/>
    <w:rsid w:val="003C2928"/>
    <w:rsid w:val="003C5111"/>
    <w:rsid w:val="003C7AE5"/>
    <w:rsid w:val="003D27C8"/>
    <w:rsid w:val="003D48D9"/>
    <w:rsid w:val="003D4FA5"/>
    <w:rsid w:val="003D5A2C"/>
    <w:rsid w:val="003D6445"/>
    <w:rsid w:val="003D7008"/>
    <w:rsid w:val="003D7BBF"/>
    <w:rsid w:val="003E03D0"/>
    <w:rsid w:val="003E0AB7"/>
    <w:rsid w:val="003E2E4C"/>
    <w:rsid w:val="003E34C9"/>
    <w:rsid w:val="003E393F"/>
    <w:rsid w:val="003E417D"/>
    <w:rsid w:val="003E47AA"/>
    <w:rsid w:val="003E6B50"/>
    <w:rsid w:val="003E6E8C"/>
    <w:rsid w:val="003E7103"/>
    <w:rsid w:val="003E7E1F"/>
    <w:rsid w:val="003F0298"/>
    <w:rsid w:val="003F0E28"/>
    <w:rsid w:val="003F1747"/>
    <w:rsid w:val="003F2AAB"/>
    <w:rsid w:val="003F3474"/>
    <w:rsid w:val="003F377D"/>
    <w:rsid w:val="003F38E4"/>
    <w:rsid w:val="003F3D48"/>
    <w:rsid w:val="003F434C"/>
    <w:rsid w:val="003F4B89"/>
    <w:rsid w:val="003F676E"/>
    <w:rsid w:val="003F71EA"/>
    <w:rsid w:val="003F76B8"/>
    <w:rsid w:val="003F77A7"/>
    <w:rsid w:val="00402088"/>
    <w:rsid w:val="0040290A"/>
    <w:rsid w:val="00403298"/>
    <w:rsid w:val="00405059"/>
    <w:rsid w:val="00405578"/>
    <w:rsid w:val="004064AA"/>
    <w:rsid w:val="00406CA4"/>
    <w:rsid w:val="004100BD"/>
    <w:rsid w:val="004114C2"/>
    <w:rsid w:val="00411543"/>
    <w:rsid w:val="004156B2"/>
    <w:rsid w:val="00417A3C"/>
    <w:rsid w:val="004203DD"/>
    <w:rsid w:val="00420C14"/>
    <w:rsid w:val="00423CBF"/>
    <w:rsid w:val="00425026"/>
    <w:rsid w:val="004251A3"/>
    <w:rsid w:val="004257D9"/>
    <w:rsid w:val="00425FB3"/>
    <w:rsid w:val="0042689B"/>
    <w:rsid w:val="00430CB1"/>
    <w:rsid w:val="00433033"/>
    <w:rsid w:val="004334C5"/>
    <w:rsid w:val="004343DC"/>
    <w:rsid w:val="004347B1"/>
    <w:rsid w:val="00435AF4"/>
    <w:rsid w:val="00435B9D"/>
    <w:rsid w:val="00436B49"/>
    <w:rsid w:val="00436B98"/>
    <w:rsid w:val="0043728B"/>
    <w:rsid w:val="00437F55"/>
    <w:rsid w:val="00440153"/>
    <w:rsid w:val="00440B84"/>
    <w:rsid w:val="00442D17"/>
    <w:rsid w:val="00443AE8"/>
    <w:rsid w:val="00443D37"/>
    <w:rsid w:val="00443E0D"/>
    <w:rsid w:val="004447E3"/>
    <w:rsid w:val="0044491E"/>
    <w:rsid w:val="00445C05"/>
    <w:rsid w:val="004473E4"/>
    <w:rsid w:val="00447AA4"/>
    <w:rsid w:val="00447D5B"/>
    <w:rsid w:val="00451E84"/>
    <w:rsid w:val="00453099"/>
    <w:rsid w:val="0045488C"/>
    <w:rsid w:val="0045586A"/>
    <w:rsid w:val="0045608D"/>
    <w:rsid w:val="00456F28"/>
    <w:rsid w:val="004570FA"/>
    <w:rsid w:val="00460BFE"/>
    <w:rsid w:val="00461189"/>
    <w:rsid w:val="0046252A"/>
    <w:rsid w:val="004626F6"/>
    <w:rsid w:val="0046293E"/>
    <w:rsid w:val="00463702"/>
    <w:rsid w:val="004639D1"/>
    <w:rsid w:val="00463E15"/>
    <w:rsid w:val="004646B7"/>
    <w:rsid w:val="0046528C"/>
    <w:rsid w:val="0046661D"/>
    <w:rsid w:val="0047491C"/>
    <w:rsid w:val="00474EA6"/>
    <w:rsid w:val="00475B25"/>
    <w:rsid w:val="0047665D"/>
    <w:rsid w:val="00476BE5"/>
    <w:rsid w:val="00476D82"/>
    <w:rsid w:val="0047756F"/>
    <w:rsid w:val="004819D4"/>
    <w:rsid w:val="0048224E"/>
    <w:rsid w:val="004833F8"/>
    <w:rsid w:val="0048401D"/>
    <w:rsid w:val="00484F16"/>
    <w:rsid w:val="00485C2D"/>
    <w:rsid w:val="004872A9"/>
    <w:rsid w:val="00487BE7"/>
    <w:rsid w:val="00490220"/>
    <w:rsid w:val="00490595"/>
    <w:rsid w:val="00492D3D"/>
    <w:rsid w:val="004932DC"/>
    <w:rsid w:val="00493A65"/>
    <w:rsid w:val="00494CCC"/>
    <w:rsid w:val="00495B49"/>
    <w:rsid w:val="0049661E"/>
    <w:rsid w:val="004A11C1"/>
    <w:rsid w:val="004A17AA"/>
    <w:rsid w:val="004A2572"/>
    <w:rsid w:val="004A4038"/>
    <w:rsid w:val="004A48A4"/>
    <w:rsid w:val="004A4DF6"/>
    <w:rsid w:val="004A5DE7"/>
    <w:rsid w:val="004A6B8D"/>
    <w:rsid w:val="004A7634"/>
    <w:rsid w:val="004A76CF"/>
    <w:rsid w:val="004A7758"/>
    <w:rsid w:val="004B0307"/>
    <w:rsid w:val="004B269F"/>
    <w:rsid w:val="004B28BC"/>
    <w:rsid w:val="004B298D"/>
    <w:rsid w:val="004B2A0C"/>
    <w:rsid w:val="004B35A3"/>
    <w:rsid w:val="004B3825"/>
    <w:rsid w:val="004B5786"/>
    <w:rsid w:val="004B5AB9"/>
    <w:rsid w:val="004B730B"/>
    <w:rsid w:val="004B752B"/>
    <w:rsid w:val="004C3E10"/>
    <w:rsid w:val="004C4266"/>
    <w:rsid w:val="004C52C9"/>
    <w:rsid w:val="004C5334"/>
    <w:rsid w:val="004C5FC3"/>
    <w:rsid w:val="004C6012"/>
    <w:rsid w:val="004C6DA5"/>
    <w:rsid w:val="004D1F4D"/>
    <w:rsid w:val="004D23BB"/>
    <w:rsid w:val="004D38D3"/>
    <w:rsid w:val="004D3A13"/>
    <w:rsid w:val="004D3F5B"/>
    <w:rsid w:val="004D4E33"/>
    <w:rsid w:val="004D5FE9"/>
    <w:rsid w:val="004D6A44"/>
    <w:rsid w:val="004D79B8"/>
    <w:rsid w:val="004D7ABB"/>
    <w:rsid w:val="004E1241"/>
    <w:rsid w:val="004E18F2"/>
    <w:rsid w:val="004E423E"/>
    <w:rsid w:val="004E48FE"/>
    <w:rsid w:val="004E612F"/>
    <w:rsid w:val="004E6825"/>
    <w:rsid w:val="004E72C6"/>
    <w:rsid w:val="004E7D02"/>
    <w:rsid w:val="004F08B0"/>
    <w:rsid w:val="004F0AB3"/>
    <w:rsid w:val="004F0C6D"/>
    <w:rsid w:val="004F1EBF"/>
    <w:rsid w:val="004F22BB"/>
    <w:rsid w:val="004F4DE1"/>
    <w:rsid w:val="004F6553"/>
    <w:rsid w:val="004F7E8F"/>
    <w:rsid w:val="00500C76"/>
    <w:rsid w:val="0050367D"/>
    <w:rsid w:val="00503E85"/>
    <w:rsid w:val="00505909"/>
    <w:rsid w:val="005104E8"/>
    <w:rsid w:val="0051162E"/>
    <w:rsid w:val="00511B2D"/>
    <w:rsid w:val="00511C55"/>
    <w:rsid w:val="0051232A"/>
    <w:rsid w:val="005144BD"/>
    <w:rsid w:val="005150FF"/>
    <w:rsid w:val="00516F61"/>
    <w:rsid w:val="00517B78"/>
    <w:rsid w:val="00521541"/>
    <w:rsid w:val="00521F77"/>
    <w:rsid w:val="0052304B"/>
    <w:rsid w:val="0052355D"/>
    <w:rsid w:val="005263C7"/>
    <w:rsid w:val="00526590"/>
    <w:rsid w:val="00527141"/>
    <w:rsid w:val="00530B48"/>
    <w:rsid w:val="0053143B"/>
    <w:rsid w:val="005330FE"/>
    <w:rsid w:val="00534E24"/>
    <w:rsid w:val="00535B44"/>
    <w:rsid w:val="00536849"/>
    <w:rsid w:val="005378FD"/>
    <w:rsid w:val="00537977"/>
    <w:rsid w:val="00540370"/>
    <w:rsid w:val="005414CA"/>
    <w:rsid w:val="005425D1"/>
    <w:rsid w:val="0054489E"/>
    <w:rsid w:val="00545ABF"/>
    <w:rsid w:val="00545D4C"/>
    <w:rsid w:val="00546794"/>
    <w:rsid w:val="0054699F"/>
    <w:rsid w:val="00546A5C"/>
    <w:rsid w:val="0055072F"/>
    <w:rsid w:val="00551227"/>
    <w:rsid w:val="005515CD"/>
    <w:rsid w:val="00551758"/>
    <w:rsid w:val="005519EC"/>
    <w:rsid w:val="00553225"/>
    <w:rsid w:val="00554750"/>
    <w:rsid w:val="0055605D"/>
    <w:rsid w:val="00560E7B"/>
    <w:rsid w:val="00562918"/>
    <w:rsid w:val="00562EA0"/>
    <w:rsid w:val="0056620D"/>
    <w:rsid w:val="00566248"/>
    <w:rsid w:val="00566368"/>
    <w:rsid w:val="00566850"/>
    <w:rsid w:val="005714D1"/>
    <w:rsid w:val="00571F4E"/>
    <w:rsid w:val="00575C29"/>
    <w:rsid w:val="00576445"/>
    <w:rsid w:val="005764D7"/>
    <w:rsid w:val="005824D4"/>
    <w:rsid w:val="005828D4"/>
    <w:rsid w:val="00582D13"/>
    <w:rsid w:val="005870E9"/>
    <w:rsid w:val="005870F3"/>
    <w:rsid w:val="005876F4"/>
    <w:rsid w:val="00591372"/>
    <w:rsid w:val="0059279B"/>
    <w:rsid w:val="0059294E"/>
    <w:rsid w:val="00592A36"/>
    <w:rsid w:val="0059358E"/>
    <w:rsid w:val="00593A50"/>
    <w:rsid w:val="0059470C"/>
    <w:rsid w:val="00594A5F"/>
    <w:rsid w:val="00595AA5"/>
    <w:rsid w:val="00595B47"/>
    <w:rsid w:val="00595D20"/>
    <w:rsid w:val="00597247"/>
    <w:rsid w:val="00597891"/>
    <w:rsid w:val="005A0AAF"/>
    <w:rsid w:val="005A1255"/>
    <w:rsid w:val="005A12A7"/>
    <w:rsid w:val="005A1A15"/>
    <w:rsid w:val="005A1ACF"/>
    <w:rsid w:val="005A2433"/>
    <w:rsid w:val="005A33C5"/>
    <w:rsid w:val="005A4B14"/>
    <w:rsid w:val="005A4BA4"/>
    <w:rsid w:val="005A4E8E"/>
    <w:rsid w:val="005A594F"/>
    <w:rsid w:val="005A7521"/>
    <w:rsid w:val="005A7844"/>
    <w:rsid w:val="005A7D54"/>
    <w:rsid w:val="005B1402"/>
    <w:rsid w:val="005B308C"/>
    <w:rsid w:val="005B44AD"/>
    <w:rsid w:val="005B4E58"/>
    <w:rsid w:val="005C3776"/>
    <w:rsid w:val="005C38D9"/>
    <w:rsid w:val="005C5676"/>
    <w:rsid w:val="005C6B66"/>
    <w:rsid w:val="005C7606"/>
    <w:rsid w:val="005D0806"/>
    <w:rsid w:val="005D3B75"/>
    <w:rsid w:val="005D3B77"/>
    <w:rsid w:val="005D6146"/>
    <w:rsid w:val="005D6C5C"/>
    <w:rsid w:val="005D7204"/>
    <w:rsid w:val="005D7F6A"/>
    <w:rsid w:val="005E08EC"/>
    <w:rsid w:val="005E0D8E"/>
    <w:rsid w:val="005E1DF7"/>
    <w:rsid w:val="005E3629"/>
    <w:rsid w:val="005E37A9"/>
    <w:rsid w:val="005E4BF4"/>
    <w:rsid w:val="005E4C79"/>
    <w:rsid w:val="005E683C"/>
    <w:rsid w:val="005E6DFA"/>
    <w:rsid w:val="005E7E69"/>
    <w:rsid w:val="005F0B8E"/>
    <w:rsid w:val="005F0F4A"/>
    <w:rsid w:val="005F2B64"/>
    <w:rsid w:val="005F2F8A"/>
    <w:rsid w:val="005F301E"/>
    <w:rsid w:val="005F377C"/>
    <w:rsid w:val="005F388A"/>
    <w:rsid w:val="005F3F57"/>
    <w:rsid w:val="005F4649"/>
    <w:rsid w:val="005F485C"/>
    <w:rsid w:val="005F4CAE"/>
    <w:rsid w:val="005F5607"/>
    <w:rsid w:val="005F5CA4"/>
    <w:rsid w:val="005F627C"/>
    <w:rsid w:val="005F6FA8"/>
    <w:rsid w:val="005F6FFB"/>
    <w:rsid w:val="005F79D3"/>
    <w:rsid w:val="006008B3"/>
    <w:rsid w:val="006019F9"/>
    <w:rsid w:val="006020F6"/>
    <w:rsid w:val="00603E85"/>
    <w:rsid w:val="00604F64"/>
    <w:rsid w:val="00606347"/>
    <w:rsid w:val="00607637"/>
    <w:rsid w:val="006119BE"/>
    <w:rsid w:val="00613D2D"/>
    <w:rsid w:val="006150D5"/>
    <w:rsid w:val="0061542A"/>
    <w:rsid w:val="00616338"/>
    <w:rsid w:val="006172CC"/>
    <w:rsid w:val="006178B3"/>
    <w:rsid w:val="00617AED"/>
    <w:rsid w:val="006205AC"/>
    <w:rsid w:val="006208ED"/>
    <w:rsid w:val="00621A2A"/>
    <w:rsid w:val="00623140"/>
    <w:rsid w:val="00624DED"/>
    <w:rsid w:val="00625D18"/>
    <w:rsid w:val="00626704"/>
    <w:rsid w:val="006269DD"/>
    <w:rsid w:val="00627379"/>
    <w:rsid w:val="006278E5"/>
    <w:rsid w:val="006305B8"/>
    <w:rsid w:val="006306A4"/>
    <w:rsid w:val="00631875"/>
    <w:rsid w:val="00631D5B"/>
    <w:rsid w:val="006327AC"/>
    <w:rsid w:val="006341C7"/>
    <w:rsid w:val="00634C20"/>
    <w:rsid w:val="00635701"/>
    <w:rsid w:val="00636D3F"/>
    <w:rsid w:val="0063776D"/>
    <w:rsid w:val="006378D3"/>
    <w:rsid w:val="00637CE1"/>
    <w:rsid w:val="00640083"/>
    <w:rsid w:val="006404A4"/>
    <w:rsid w:val="0064156F"/>
    <w:rsid w:val="00641645"/>
    <w:rsid w:val="00645ADE"/>
    <w:rsid w:val="006465F6"/>
    <w:rsid w:val="00646F58"/>
    <w:rsid w:val="00653E6A"/>
    <w:rsid w:val="00654080"/>
    <w:rsid w:val="00654B19"/>
    <w:rsid w:val="006553F0"/>
    <w:rsid w:val="006569A5"/>
    <w:rsid w:val="00657702"/>
    <w:rsid w:val="00660EBC"/>
    <w:rsid w:val="00661BE8"/>
    <w:rsid w:val="00662204"/>
    <w:rsid w:val="0066599C"/>
    <w:rsid w:val="00665FE1"/>
    <w:rsid w:val="00666935"/>
    <w:rsid w:val="00667098"/>
    <w:rsid w:val="0066714A"/>
    <w:rsid w:val="00667385"/>
    <w:rsid w:val="00667BBF"/>
    <w:rsid w:val="006708AF"/>
    <w:rsid w:val="00671E18"/>
    <w:rsid w:val="00672B8F"/>
    <w:rsid w:val="00674926"/>
    <w:rsid w:val="0067555F"/>
    <w:rsid w:val="00675AAD"/>
    <w:rsid w:val="00677374"/>
    <w:rsid w:val="006775B7"/>
    <w:rsid w:val="00677A64"/>
    <w:rsid w:val="00680BE1"/>
    <w:rsid w:val="006811C4"/>
    <w:rsid w:val="0068381F"/>
    <w:rsid w:val="0068474F"/>
    <w:rsid w:val="00684819"/>
    <w:rsid w:val="00684D31"/>
    <w:rsid w:val="00684DDE"/>
    <w:rsid w:val="00687545"/>
    <w:rsid w:val="00691C51"/>
    <w:rsid w:val="00693961"/>
    <w:rsid w:val="00694343"/>
    <w:rsid w:val="00694525"/>
    <w:rsid w:val="0069550D"/>
    <w:rsid w:val="006959F2"/>
    <w:rsid w:val="00695C5F"/>
    <w:rsid w:val="006A269A"/>
    <w:rsid w:val="006A3241"/>
    <w:rsid w:val="006A4BC7"/>
    <w:rsid w:val="006A4DF3"/>
    <w:rsid w:val="006A5D60"/>
    <w:rsid w:val="006A7089"/>
    <w:rsid w:val="006B0E90"/>
    <w:rsid w:val="006B2091"/>
    <w:rsid w:val="006B3122"/>
    <w:rsid w:val="006B355F"/>
    <w:rsid w:val="006B4981"/>
    <w:rsid w:val="006B4AC8"/>
    <w:rsid w:val="006B56F7"/>
    <w:rsid w:val="006B5B45"/>
    <w:rsid w:val="006B6331"/>
    <w:rsid w:val="006B658A"/>
    <w:rsid w:val="006B6A3B"/>
    <w:rsid w:val="006B729E"/>
    <w:rsid w:val="006B72EE"/>
    <w:rsid w:val="006B74BA"/>
    <w:rsid w:val="006C19F1"/>
    <w:rsid w:val="006C2AD3"/>
    <w:rsid w:val="006C2B60"/>
    <w:rsid w:val="006C2D60"/>
    <w:rsid w:val="006C34BC"/>
    <w:rsid w:val="006C385D"/>
    <w:rsid w:val="006C543C"/>
    <w:rsid w:val="006C680C"/>
    <w:rsid w:val="006C6F9A"/>
    <w:rsid w:val="006D0C07"/>
    <w:rsid w:val="006D1135"/>
    <w:rsid w:val="006D1E47"/>
    <w:rsid w:val="006D39EB"/>
    <w:rsid w:val="006D4B82"/>
    <w:rsid w:val="006D56D5"/>
    <w:rsid w:val="006D60AB"/>
    <w:rsid w:val="006D6583"/>
    <w:rsid w:val="006E4F0A"/>
    <w:rsid w:val="006E5B81"/>
    <w:rsid w:val="006E6F48"/>
    <w:rsid w:val="006F07B7"/>
    <w:rsid w:val="006F07E7"/>
    <w:rsid w:val="006F3F95"/>
    <w:rsid w:val="006F5CB1"/>
    <w:rsid w:val="006F66A6"/>
    <w:rsid w:val="006F6CBB"/>
    <w:rsid w:val="006F7141"/>
    <w:rsid w:val="00701A06"/>
    <w:rsid w:val="0070235A"/>
    <w:rsid w:val="00703D8A"/>
    <w:rsid w:val="00705C93"/>
    <w:rsid w:val="007060C1"/>
    <w:rsid w:val="007065DD"/>
    <w:rsid w:val="00707120"/>
    <w:rsid w:val="0071011E"/>
    <w:rsid w:val="00710E31"/>
    <w:rsid w:val="00711CA4"/>
    <w:rsid w:val="00714965"/>
    <w:rsid w:val="00716F74"/>
    <w:rsid w:val="0071736B"/>
    <w:rsid w:val="00717E39"/>
    <w:rsid w:val="00720D65"/>
    <w:rsid w:val="00721798"/>
    <w:rsid w:val="00721C0D"/>
    <w:rsid w:val="0072480D"/>
    <w:rsid w:val="007255F6"/>
    <w:rsid w:val="0072659A"/>
    <w:rsid w:val="007304B6"/>
    <w:rsid w:val="007306C1"/>
    <w:rsid w:val="00730941"/>
    <w:rsid w:val="007312DD"/>
    <w:rsid w:val="00731C94"/>
    <w:rsid w:val="007320F6"/>
    <w:rsid w:val="0073435D"/>
    <w:rsid w:val="007353DC"/>
    <w:rsid w:val="00735EAB"/>
    <w:rsid w:val="00741840"/>
    <w:rsid w:val="00741E2B"/>
    <w:rsid w:val="00742779"/>
    <w:rsid w:val="0074357E"/>
    <w:rsid w:val="007458FA"/>
    <w:rsid w:val="0074609A"/>
    <w:rsid w:val="00747381"/>
    <w:rsid w:val="0074789A"/>
    <w:rsid w:val="007514FD"/>
    <w:rsid w:val="00754CF5"/>
    <w:rsid w:val="00755118"/>
    <w:rsid w:val="00755B54"/>
    <w:rsid w:val="00755EA7"/>
    <w:rsid w:val="00756156"/>
    <w:rsid w:val="0075637B"/>
    <w:rsid w:val="00756D0D"/>
    <w:rsid w:val="00762B46"/>
    <w:rsid w:val="00763087"/>
    <w:rsid w:val="00765073"/>
    <w:rsid w:val="00765E66"/>
    <w:rsid w:val="0076617D"/>
    <w:rsid w:val="00767F4A"/>
    <w:rsid w:val="007705D9"/>
    <w:rsid w:val="00770C32"/>
    <w:rsid w:val="00771453"/>
    <w:rsid w:val="00772BDA"/>
    <w:rsid w:val="00773294"/>
    <w:rsid w:val="00774207"/>
    <w:rsid w:val="007749C9"/>
    <w:rsid w:val="00774CD8"/>
    <w:rsid w:val="00777AF8"/>
    <w:rsid w:val="007812E7"/>
    <w:rsid w:val="00782A0A"/>
    <w:rsid w:val="007869A3"/>
    <w:rsid w:val="00786B1C"/>
    <w:rsid w:val="00787008"/>
    <w:rsid w:val="007906DF"/>
    <w:rsid w:val="00790F73"/>
    <w:rsid w:val="00790FFA"/>
    <w:rsid w:val="0079152F"/>
    <w:rsid w:val="00791DDE"/>
    <w:rsid w:val="0079243B"/>
    <w:rsid w:val="007934A6"/>
    <w:rsid w:val="00793898"/>
    <w:rsid w:val="00793A41"/>
    <w:rsid w:val="007940E9"/>
    <w:rsid w:val="00795308"/>
    <w:rsid w:val="00795452"/>
    <w:rsid w:val="0079745B"/>
    <w:rsid w:val="0079750D"/>
    <w:rsid w:val="007976E3"/>
    <w:rsid w:val="007A00B8"/>
    <w:rsid w:val="007A105E"/>
    <w:rsid w:val="007A150F"/>
    <w:rsid w:val="007A1B19"/>
    <w:rsid w:val="007A2F6D"/>
    <w:rsid w:val="007A5D48"/>
    <w:rsid w:val="007A630E"/>
    <w:rsid w:val="007A7DF9"/>
    <w:rsid w:val="007B0AEE"/>
    <w:rsid w:val="007B163B"/>
    <w:rsid w:val="007B46FE"/>
    <w:rsid w:val="007B6561"/>
    <w:rsid w:val="007B77E3"/>
    <w:rsid w:val="007B7DBD"/>
    <w:rsid w:val="007B7ED4"/>
    <w:rsid w:val="007C0CF6"/>
    <w:rsid w:val="007C0F28"/>
    <w:rsid w:val="007C1D85"/>
    <w:rsid w:val="007C4A0D"/>
    <w:rsid w:val="007C5CBD"/>
    <w:rsid w:val="007C6453"/>
    <w:rsid w:val="007C6F26"/>
    <w:rsid w:val="007D113C"/>
    <w:rsid w:val="007D2E97"/>
    <w:rsid w:val="007D423D"/>
    <w:rsid w:val="007D4BCE"/>
    <w:rsid w:val="007D5245"/>
    <w:rsid w:val="007D62F4"/>
    <w:rsid w:val="007D7142"/>
    <w:rsid w:val="007D7672"/>
    <w:rsid w:val="007E1819"/>
    <w:rsid w:val="007E2E75"/>
    <w:rsid w:val="007E352C"/>
    <w:rsid w:val="007E3C38"/>
    <w:rsid w:val="007E41AC"/>
    <w:rsid w:val="007E4C65"/>
    <w:rsid w:val="007E4D4F"/>
    <w:rsid w:val="007E56ED"/>
    <w:rsid w:val="007E5EB7"/>
    <w:rsid w:val="007E7E08"/>
    <w:rsid w:val="007F1D20"/>
    <w:rsid w:val="007F22A5"/>
    <w:rsid w:val="007F27EA"/>
    <w:rsid w:val="007F341C"/>
    <w:rsid w:val="007F36D4"/>
    <w:rsid w:val="007F6086"/>
    <w:rsid w:val="007F7141"/>
    <w:rsid w:val="007F7905"/>
    <w:rsid w:val="008004FC"/>
    <w:rsid w:val="008006AB"/>
    <w:rsid w:val="00800C75"/>
    <w:rsid w:val="00801BEE"/>
    <w:rsid w:val="00801C21"/>
    <w:rsid w:val="00802EA8"/>
    <w:rsid w:val="00804F77"/>
    <w:rsid w:val="008059CD"/>
    <w:rsid w:val="00805A2E"/>
    <w:rsid w:val="008061D8"/>
    <w:rsid w:val="00806828"/>
    <w:rsid w:val="00810A0F"/>
    <w:rsid w:val="00811D49"/>
    <w:rsid w:val="00812DF1"/>
    <w:rsid w:val="00812E8F"/>
    <w:rsid w:val="00813DC8"/>
    <w:rsid w:val="00814A60"/>
    <w:rsid w:val="008150D9"/>
    <w:rsid w:val="00815572"/>
    <w:rsid w:val="00816494"/>
    <w:rsid w:val="00817F20"/>
    <w:rsid w:val="0082084F"/>
    <w:rsid w:val="008211EB"/>
    <w:rsid w:val="0082181D"/>
    <w:rsid w:val="00822BFA"/>
    <w:rsid w:val="008235F3"/>
    <w:rsid w:val="0082496C"/>
    <w:rsid w:val="00825842"/>
    <w:rsid w:val="00825D79"/>
    <w:rsid w:val="00830F57"/>
    <w:rsid w:val="0083156C"/>
    <w:rsid w:val="00831697"/>
    <w:rsid w:val="00831AC6"/>
    <w:rsid w:val="0083290C"/>
    <w:rsid w:val="00833555"/>
    <w:rsid w:val="00833770"/>
    <w:rsid w:val="00833F3B"/>
    <w:rsid w:val="008344D5"/>
    <w:rsid w:val="00834F94"/>
    <w:rsid w:val="00835A1D"/>
    <w:rsid w:val="008362AD"/>
    <w:rsid w:val="00836EBD"/>
    <w:rsid w:val="00837C95"/>
    <w:rsid w:val="00837D64"/>
    <w:rsid w:val="008407F1"/>
    <w:rsid w:val="00840D98"/>
    <w:rsid w:val="0084357B"/>
    <w:rsid w:val="00843D78"/>
    <w:rsid w:val="008449AB"/>
    <w:rsid w:val="00844C24"/>
    <w:rsid w:val="00846937"/>
    <w:rsid w:val="00846ACE"/>
    <w:rsid w:val="008476E5"/>
    <w:rsid w:val="0084792C"/>
    <w:rsid w:val="00850C7C"/>
    <w:rsid w:val="00851B47"/>
    <w:rsid w:val="0085259C"/>
    <w:rsid w:val="00852E51"/>
    <w:rsid w:val="00853899"/>
    <w:rsid w:val="00853A7D"/>
    <w:rsid w:val="00856A4C"/>
    <w:rsid w:val="00857C07"/>
    <w:rsid w:val="00857CAB"/>
    <w:rsid w:val="008615F1"/>
    <w:rsid w:val="00862412"/>
    <w:rsid w:val="008629AE"/>
    <w:rsid w:val="0086399A"/>
    <w:rsid w:val="00863A15"/>
    <w:rsid w:val="00864EA9"/>
    <w:rsid w:val="00865A37"/>
    <w:rsid w:val="00865E25"/>
    <w:rsid w:val="00866761"/>
    <w:rsid w:val="008667D1"/>
    <w:rsid w:val="00867075"/>
    <w:rsid w:val="00867178"/>
    <w:rsid w:val="00867CB9"/>
    <w:rsid w:val="008708B0"/>
    <w:rsid w:val="00870A81"/>
    <w:rsid w:val="0087118E"/>
    <w:rsid w:val="00871417"/>
    <w:rsid w:val="008715CE"/>
    <w:rsid w:val="00871FC6"/>
    <w:rsid w:val="00875FA7"/>
    <w:rsid w:val="008775FB"/>
    <w:rsid w:val="00877BE1"/>
    <w:rsid w:val="008806B4"/>
    <w:rsid w:val="008824AE"/>
    <w:rsid w:val="008827A2"/>
    <w:rsid w:val="008832EA"/>
    <w:rsid w:val="00884B95"/>
    <w:rsid w:val="00885323"/>
    <w:rsid w:val="00885338"/>
    <w:rsid w:val="00885ABA"/>
    <w:rsid w:val="008861F7"/>
    <w:rsid w:val="008901B2"/>
    <w:rsid w:val="008910C1"/>
    <w:rsid w:val="0089190B"/>
    <w:rsid w:val="008921AF"/>
    <w:rsid w:val="008933DD"/>
    <w:rsid w:val="0089362F"/>
    <w:rsid w:val="00895049"/>
    <w:rsid w:val="008950A2"/>
    <w:rsid w:val="0089553C"/>
    <w:rsid w:val="00895717"/>
    <w:rsid w:val="0089794B"/>
    <w:rsid w:val="00897A8A"/>
    <w:rsid w:val="008A39FA"/>
    <w:rsid w:val="008A49AE"/>
    <w:rsid w:val="008A49CA"/>
    <w:rsid w:val="008A4D1D"/>
    <w:rsid w:val="008A5B2D"/>
    <w:rsid w:val="008A6046"/>
    <w:rsid w:val="008A6329"/>
    <w:rsid w:val="008B1217"/>
    <w:rsid w:val="008B1816"/>
    <w:rsid w:val="008B24C3"/>
    <w:rsid w:val="008B35CF"/>
    <w:rsid w:val="008B5A41"/>
    <w:rsid w:val="008B61E6"/>
    <w:rsid w:val="008B7762"/>
    <w:rsid w:val="008C04A4"/>
    <w:rsid w:val="008C0F1E"/>
    <w:rsid w:val="008C25C9"/>
    <w:rsid w:val="008C69E1"/>
    <w:rsid w:val="008C6F7E"/>
    <w:rsid w:val="008C7883"/>
    <w:rsid w:val="008C7BC3"/>
    <w:rsid w:val="008D11F4"/>
    <w:rsid w:val="008D191C"/>
    <w:rsid w:val="008D1D4C"/>
    <w:rsid w:val="008D2549"/>
    <w:rsid w:val="008D280A"/>
    <w:rsid w:val="008D2CAB"/>
    <w:rsid w:val="008D3CBC"/>
    <w:rsid w:val="008D6839"/>
    <w:rsid w:val="008D68FA"/>
    <w:rsid w:val="008E028B"/>
    <w:rsid w:val="008E0DDC"/>
    <w:rsid w:val="008E45CE"/>
    <w:rsid w:val="008E4704"/>
    <w:rsid w:val="008E564D"/>
    <w:rsid w:val="008E6DB7"/>
    <w:rsid w:val="008E70A6"/>
    <w:rsid w:val="008E76C1"/>
    <w:rsid w:val="008F0A43"/>
    <w:rsid w:val="008F2C96"/>
    <w:rsid w:val="008F3991"/>
    <w:rsid w:val="008F42EF"/>
    <w:rsid w:val="008F50B8"/>
    <w:rsid w:val="008F50E0"/>
    <w:rsid w:val="008F5245"/>
    <w:rsid w:val="008F6111"/>
    <w:rsid w:val="00900A29"/>
    <w:rsid w:val="00901A4B"/>
    <w:rsid w:val="00901BF4"/>
    <w:rsid w:val="00901CE9"/>
    <w:rsid w:val="009026A3"/>
    <w:rsid w:val="0090644C"/>
    <w:rsid w:val="00910C8B"/>
    <w:rsid w:val="00914158"/>
    <w:rsid w:val="00914BA4"/>
    <w:rsid w:val="009152E1"/>
    <w:rsid w:val="0091655F"/>
    <w:rsid w:val="0091769E"/>
    <w:rsid w:val="00917AFD"/>
    <w:rsid w:val="00917EC9"/>
    <w:rsid w:val="00917F77"/>
    <w:rsid w:val="00920156"/>
    <w:rsid w:val="009206BE"/>
    <w:rsid w:val="00921445"/>
    <w:rsid w:val="0092192F"/>
    <w:rsid w:val="0092229A"/>
    <w:rsid w:val="00922D1F"/>
    <w:rsid w:val="00925088"/>
    <w:rsid w:val="009267C3"/>
    <w:rsid w:val="00926CFA"/>
    <w:rsid w:val="00930D86"/>
    <w:rsid w:val="009317C6"/>
    <w:rsid w:val="009332F1"/>
    <w:rsid w:val="009339BF"/>
    <w:rsid w:val="00934474"/>
    <w:rsid w:val="0093496A"/>
    <w:rsid w:val="00934F24"/>
    <w:rsid w:val="00935167"/>
    <w:rsid w:val="00935A2B"/>
    <w:rsid w:val="00935C04"/>
    <w:rsid w:val="00940BE1"/>
    <w:rsid w:val="009415C0"/>
    <w:rsid w:val="0094162F"/>
    <w:rsid w:val="00944F2D"/>
    <w:rsid w:val="00947397"/>
    <w:rsid w:val="00947ED0"/>
    <w:rsid w:val="00950381"/>
    <w:rsid w:val="00952F01"/>
    <w:rsid w:val="00953335"/>
    <w:rsid w:val="00953F44"/>
    <w:rsid w:val="00954FF8"/>
    <w:rsid w:val="009555D7"/>
    <w:rsid w:val="0095668F"/>
    <w:rsid w:val="00960250"/>
    <w:rsid w:val="009607B1"/>
    <w:rsid w:val="00960D2B"/>
    <w:rsid w:val="00960F13"/>
    <w:rsid w:val="009616F0"/>
    <w:rsid w:val="00963986"/>
    <w:rsid w:val="00963D96"/>
    <w:rsid w:val="00964ED9"/>
    <w:rsid w:val="009658F5"/>
    <w:rsid w:val="009664AD"/>
    <w:rsid w:val="0096703C"/>
    <w:rsid w:val="00971F9E"/>
    <w:rsid w:val="00972D6E"/>
    <w:rsid w:val="00972E22"/>
    <w:rsid w:val="0097392D"/>
    <w:rsid w:val="00975F57"/>
    <w:rsid w:val="0097642F"/>
    <w:rsid w:val="00977615"/>
    <w:rsid w:val="00980707"/>
    <w:rsid w:val="00981407"/>
    <w:rsid w:val="00981624"/>
    <w:rsid w:val="00981C14"/>
    <w:rsid w:val="00983406"/>
    <w:rsid w:val="00983B53"/>
    <w:rsid w:val="0098508D"/>
    <w:rsid w:val="00986A6B"/>
    <w:rsid w:val="00986FC4"/>
    <w:rsid w:val="00987C95"/>
    <w:rsid w:val="0099132F"/>
    <w:rsid w:val="00991776"/>
    <w:rsid w:val="00991974"/>
    <w:rsid w:val="00992957"/>
    <w:rsid w:val="00993596"/>
    <w:rsid w:val="00994504"/>
    <w:rsid w:val="009946AB"/>
    <w:rsid w:val="00996955"/>
    <w:rsid w:val="00997E5E"/>
    <w:rsid w:val="009A0787"/>
    <w:rsid w:val="009A33FD"/>
    <w:rsid w:val="009A4915"/>
    <w:rsid w:val="009A7E09"/>
    <w:rsid w:val="009B0451"/>
    <w:rsid w:val="009B1292"/>
    <w:rsid w:val="009B1CC9"/>
    <w:rsid w:val="009B1D60"/>
    <w:rsid w:val="009B5B3A"/>
    <w:rsid w:val="009B5B6D"/>
    <w:rsid w:val="009B7027"/>
    <w:rsid w:val="009B7DEE"/>
    <w:rsid w:val="009C4F6C"/>
    <w:rsid w:val="009C52F8"/>
    <w:rsid w:val="009C7B60"/>
    <w:rsid w:val="009D05DE"/>
    <w:rsid w:val="009D4350"/>
    <w:rsid w:val="009D469A"/>
    <w:rsid w:val="009D5369"/>
    <w:rsid w:val="009D539B"/>
    <w:rsid w:val="009D5913"/>
    <w:rsid w:val="009D76D7"/>
    <w:rsid w:val="009E033A"/>
    <w:rsid w:val="009E1408"/>
    <w:rsid w:val="009E2B8A"/>
    <w:rsid w:val="009E2E3C"/>
    <w:rsid w:val="009E39BE"/>
    <w:rsid w:val="009E3B34"/>
    <w:rsid w:val="009E408A"/>
    <w:rsid w:val="009E5149"/>
    <w:rsid w:val="009E6D4A"/>
    <w:rsid w:val="009E712F"/>
    <w:rsid w:val="009E7BCA"/>
    <w:rsid w:val="009E7ED3"/>
    <w:rsid w:val="009F0EDC"/>
    <w:rsid w:val="009F1294"/>
    <w:rsid w:val="009F1DD7"/>
    <w:rsid w:val="009F2209"/>
    <w:rsid w:val="009F3386"/>
    <w:rsid w:val="009F5481"/>
    <w:rsid w:val="009F637C"/>
    <w:rsid w:val="009F7306"/>
    <w:rsid w:val="009F75BF"/>
    <w:rsid w:val="00A0092D"/>
    <w:rsid w:val="00A00AED"/>
    <w:rsid w:val="00A01868"/>
    <w:rsid w:val="00A01AFD"/>
    <w:rsid w:val="00A02657"/>
    <w:rsid w:val="00A047B3"/>
    <w:rsid w:val="00A05373"/>
    <w:rsid w:val="00A12EB6"/>
    <w:rsid w:val="00A133B4"/>
    <w:rsid w:val="00A136CD"/>
    <w:rsid w:val="00A13DE4"/>
    <w:rsid w:val="00A14419"/>
    <w:rsid w:val="00A14701"/>
    <w:rsid w:val="00A16D6A"/>
    <w:rsid w:val="00A173CD"/>
    <w:rsid w:val="00A17AF9"/>
    <w:rsid w:val="00A17F80"/>
    <w:rsid w:val="00A21238"/>
    <w:rsid w:val="00A21650"/>
    <w:rsid w:val="00A21A8E"/>
    <w:rsid w:val="00A21C65"/>
    <w:rsid w:val="00A24F01"/>
    <w:rsid w:val="00A307CF"/>
    <w:rsid w:val="00A30B2E"/>
    <w:rsid w:val="00A321A8"/>
    <w:rsid w:val="00A333B2"/>
    <w:rsid w:val="00A33E99"/>
    <w:rsid w:val="00A36110"/>
    <w:rsid w:val="00A37A7F"/>
    <w:rsid w:val="00A410C0"/>
    <w:rsid w:val="00A4118C"/>
    <w:rsid w:val="00A41659"/>
    <w:rsid w:val="00A41D9B"/>
    <w:rsid w:val="00A4231F"/>
    <w:rsid w:val="00A425A8"/>
    <w:rsid w:val="00A460AC"/>
    <w:rsid w:val="00A504F9"/>
    <w:rsid w:val="00A52F76"/>
    <w:rsid w:val="00A532C9"/>
    <w:rsid w:val="00A54130"/>
    <w:rsid w:val="00A54697"/>
    <w:rsid w:val="00A547DD"/>
    <w:rsid w:val="00A54BA3"/>
    <w:rsid w:val="00A54DE1"/>
    <w:rsid w:val="00A550AC"/>
    <w:rsid w:val="00A5598B"/>
    <w:rsid w:val="00A56BCC"/>
    <w:rsid w:val="00A57930"/>
    <w:rsid w:val="00A57ACE"/>
    <w:rsid w:val="00A600DE"/>
    <w:rsid w:val="00A611BF"/>
    <w:rsid w:val="00A61415"/>
    <w:rsid w:val="00A6283C"/>
    <w:rsid w:val="00A65B48"/>
    <w:rsid w:val="00A65C22"/>
    <w:rsid w:val="00A66657"/>
    <w:rsid w:val="00A66A00"/>
    <w:rsid w:val="00A67043"/>
    <w:rsid w:val="00A6716F"/>
    <w:rsid w:val="00A677AC"/>
    <w:rsid w:val="00A709D9"/>
    <w:rsid w:val="00A71F0A"/>
    <w:rsid w:val="00A74C15"/>
    <w:rsid w:val="00A75EC3"/>
    <w:rsid w:val="00A7613A"/>
    <w:rsid w:val="00A7640A"/>
    <w:rsid w:val="00A7679D"/>
    <w:rsid w:val="00A76B13"/>
    <w:rsid w:val="00A80163"/>
    <w:rsid w:val="00A817F1"/>
    <w:rsid w:val="00A834C3"/>
    <w:rsid w:val="00A83CD3"/>
    <w:rsid w:val="00A854DE"/>
    <w:rsid w:val="00A864B3"/>
    <w:rsid w:val="00A8695A"/>
    <w:rsid w:val="00A86EEB"/>
    <w:rsid w:val="00A87B40"/>
    <w:rsid w:val="00A90387"/>
    <w:rsid w:val="00A913FE"/>
    <w:rsid w:val="00A92037"/>
    <w:rsid w:val="00A9237C"/>
    <w:rsid w:val="00A9437B"/>
    <w:rsid w:val="00A944D4"/>
    <w:rsid w:val="00A95DD6"/>
    <w:rsid w:val="00A9747D"/>
    <w:rsid w:val="00A97EEA"/>
    <w:rsid w:val="00AA0A8D"/>
    <w:rsid w:val="00AA1023"/>
    <w:rsid w:val="00AA1718"/>
    <w:rsid w:val="00AA2AE2"/>
    <w:rsid w:val="00AA574E"/>
    <w:rsid w:val="00AA5A48"/>
    <w:rsid w:val="00AB05ED"/>
    <w:rsid w:val="00AB1D72"/>
    <w:rsid w:val="00AB21EA"/>
    <w:rsid w:val="00AB2EA9"/>
    <w:rsid w:val="00AB3144"/>
    <w:rsid w:val="00AB4AB6"/>
    <w:rsid w:val="00AB51AB"/>
    <w:rsid w:val="00AB5D5D"/>
    <w:rsid w:val="00AB691F"/>
    <w:rsid w:val="00AC071A"/>
    <w:rsid w:val="00AC156D"/>
    <w:rsid w:val="00AC191C"/>
    <w:rsid w:val="00AC5BD6"/>
    <w:rsid w:val="00AC7572"/>
    <w:rsid w:val="00AC7947"/>
    <w:rsid w:val="00AC7E0B"/>
    <w:rsid w:val="00AD0063"/>
    <w:rsid w:val="00AD2D4F"/>
    <w:rsid w:val="00AD32F3"/>
    <w:rsid w:val="00AD3D0E"/>
    <w:rsid w:val="00AD5E1B"/>
    <w:rsid w:val="00AD6CED"/>
    <w:rsid w:val="00AD765C"/>
    <w:rsid w:val="00AE21A2"/>
    <w:rsid w:val="00AE53A4"/>
    <w:rsid w:val="00AE6DFA"/>
    <w:rsid w:val="00AE7CC6"/>
    <w:rsid w:val="00AF0DEE"/>
    <w:rsid w:val="00AF1931"/>
    <w:rsid w:val="00AF19C7"/>
    <w:rsid w:val="00AF2193"/>
    <w:rsid w:val="00AF25AE"/>
    <w:rsid w:val="00AF5313"/>
    <w:rsid w:val="00AF69B4"/>
    <w:rsid w:val="00AF74D7"/>
    <w:rsid w:val="00B0086E"/>
    <w:rsid w:val="00B00EEB"/>
    <w:rsid w:val="00B01382"/>
    <w:rsid w:val="00B02AB1"/>
    <w:rsid w:val="00B03497"/>
    <w:rsid w:val="00B038EC"/>
    <w:rsid w:val="00B05C1F"/>
    <w:rsid w:val="00B06E19"/>
    <w:rsid w:val="00B0762D"/>
    <w:rsid w:val="00B105A5"/>
    <w:rsid w:val="00B11D5C"/>
    <w:rsid w:val="00B12B0A"/>
    <w:rsid w:val="00B12C45"/>
    <w:rsid w:val="00B13BDB"/>
    <w:rsid w:val="00B158D6"/>
    <w:rsid w:val="00B15A76"/>
    <w:rsid w:val="00B16086"/>
    <w:rsid w:val="00B167BC"/>
    <w:rsid w:val="00B16C6D"/>
    <w:rsid w:val="00B17DF6"/>
    <w:rsid w:val="00B20EDE"/>
    <w:rsid w:val="00B2121F"/>
    <w:rsid w:val="00B23399"/>
    <w:rsid w:val="00B26002"/>
    <w:rsid w:val="00B26C09"/>
    <w:rsid w:val="00B30799"/>
    <w:rsid w:val="00B32D6E"/>
    <w:rsid w:val="00B3374A"/>
    <w:rsid w:val="00B33F48"/>
    <w:rsid w:val="00B348B3"/>
    <w:rsid w:val="00B34C26"/>
    <w:rsid w:val="00B34F65"/>
    <w:rsid w:val="00B3617B"/>
    <w:rsid w:val="00B36835"/>
    <w:rsid w:val="00B37458"/>
    <w:rsid w:val="00B37EA0"/>
    <w:rsid w:val="00B44664"/>
    <w:rsid w:val="00B449EF"/>
    <w:rsid w:val="00B44A72"/>
    <w:rsid w:val="00B45BFC"/>
    <w:rsid w:val="00B46A99"/>
    <w:rsid w:val="00B50322"/>
    <w:rsid w:val="00B50998"/>
    <w:rsid w:val="00B50E0B"/>
    <w:rsid w:val="00B50F84"/>
    <w:rsid w:val="00B51C4D"/>
    <w:rsid w:val="00B52457"/>
    <w:rsid w:val="00B54BDE"/>
    <w:rsid w:val="00B555F5"/>
    <w:rsid w:val="00B56566"/>
    <w:rsid w:val="00B57673"/>
    <w:rsid w:val="00B609E2"/>
    <w:rsid w:val="00B61333"/>
    <w:rsid w:val="00B61426"/>
    <w:rsid w:val="00B61620"/>
    <w:rsid w:val="00B63385"/>
    <w:rsid w:val="00B638B5"/>
    <w:rsid w:val="00B63D35"/>
    <w:rsid w:val="00B64429"/>
    <w:rsid w:val="00B64701"/>
    <w:rsid w:val="00B64953"/>
    <w:rsid w:val="00B6529C"/>
    <w:rsid w:val="00B66A27"/>
    <w:rsid w:val="00B66CB6"/>
    <w:rsid w:val="00B66EF0"/>
    <w:rsid w:val="00B71C97"/>
    <w:rsid w:val="00B724C8"/>
    <w:rsid w:val="00B72F2A"/>
    <w:rsid w:val="00B73B33"/>
    <w:rsid w:val="00B7514F"/>
    <w:rsid w:val="00B75DCA"/>
    <w:rsid w:val="00B7618A"/>
    <w:rsid w:val="00B772EE"/>
    <w:rsid w:val="00B7735E"/>
    <w:rsid w:val="00B77572"/>
    <w:rsid w:val="00B81A6B"/>
    <w:rsid w:val="00B82526"/>
    <w:rsid w:val="00B83893"/>
    <w:rsid w:val="00B8391A"/>
    <w:rsid w:val="00B90BC5"/>
    <w:rsid w:val="00B91433"/>
    <w:rsid w:val="00B92720"/>
    <w:rsid w:val="00B93EC8"/>
    <w:rsid w:val="00B95179"/>
    <w:rsid w:val="00B959E7"/>
    <w:rsid w:val="00B95BDF"/>
    <w:rsid w:val="00B9647A"/>
    <w:rsid w:val="00B97102"/>
    <w:rsid w:val="00B97425"/>
    <w:rsid w:val="00BA045B"/>
    <w:rsid w:val="00BA0D84"/>
    <w:rsid w:val="00BA21ED"/>
    <w:rsid w:val="00BA23B8"/>
    <w:rsid w:val="00BA2858"/>
    <w:rsid w:val="00BA40C4"/>
    <w:rsid w:val="00BA455B"/>
    <w:rsid w:val="00BA5500"/>
    <w:rsid w:val="00BA68CE"/>
    <w:rsid w:val="00BA6ED4"/>
    <w:rsid w:val="00BA7E2E"/>
    <w:rsid w:val="00BB0624"/>
    <w:rsid w:val="00BB0B52"/>
    <w:rsid w:val="00BB1363"/>
    <w:rsid w:val="00BB3671"/>
    <w:rsid w:val="00BB4F71"/>
    <w:rsid w:val="00BC033F"/>
    <w:rsid w:val="00BC64CC"/>
    <w:rsid w:val="00BC6EB3"/>
    <w:rsid w:val="00BC6EF8"/>
    <w:rsid w:val="00BC72F8"/>
    <w:rsid w:val="00BC78A2"/>
    <w:rsid w:val="00BD0062"/>
    <w:rsid w:val="00BD1D1A"/>
    <w:rsid w:val="00BD2D41"/>
    <w:rsid w:val="00BD45A8"/>
    <w:rsid w:val="00BD502A"/>
    <w:rsid w:val="00BD6682"/>
    <w:rsid w:val="00BD771B"/>
    <w:rsid w:val="00BD7FC5"/>
    <w:rsid w:val="00BE0367"/>
    <w:rsid w:val="00BE21D2"/>
    <w:rsid w:val="00BE3C4F"/>
    <w:rsid w:val="00BE46F4"/>
    <w:rsid w:val="00BE6984"/>
    <w:rsid w:val="00BE6FF6"/>
    <w:rsid w:val="00BF0830"/>
    <w:rsid w:val="00BF10AF"/>
    <w:rsid w:val="00BF182D"/>
    <w:rsid w:val="00BF20DB"/>
    <w:rsid w:val="00BF318B"/>
    <w:rsid w:val="00BF3AD2"/>
    <w:rsid w:val="00BF4BE9"/>
    <w:rsid w:val="00BF4C6A"/>
    <w:rsid w:val="00BF5BED"/>
    <w:rsid w:val="00BF5CC0"/>
    <w:rsid w:val="00BF6395"/>
    <w:rsid w:val="00BF676C"/>
    <w:rsid w:val="00BF6817"/>
    <w:rsid w:val="00BF7D34"/>
    <w:rsid w:val="00C00C2F"/>
    <w:rsid w:val="00C01343"/>
    <w:rsid w:val="00C016E3"/>
    <w:rsid w:val="00C02E67"/>
    <w:rsid w:val="00C03621"/>
    <w:rsid w:val="00C03985"/>
    <w:rsid w:val="00C047CC"/>
    <w:rsid w:val="00C04BD0"/>
    <w:rsid w:val="00C0750E"/>
    <w:rsid w:val="00C10F80"/>
    <w:rsid w:val="00C114D2"/>
    <w:rsid w:val="00C127A5"/>
    <w:rsid w:val="00C12BF9"/>
    <w:rsid w:val="00C12D09"/>
    <w:rsid w:val="00C13259"/>
    <w:rsid w:val="00C13DBE"/>
    <w:rsid w:val="00C1604C"/>
    <w:rsid w:val="00C16F7F"/>
    <w:rsid w:val="00C1763D"/>
    <w:rsid w:val="00C2022A"/>
    <w:rsid w:val="00C20F74"/>
    <w:rsid w:val="00C21DC1"/>
    <w:rsid w:val="00C2262E"/>
    <w:rsid w:val="00C22DFC"/>
    <w:rsid w:val="00C24E52"/>
    <w:rsid w:val="00C2630A"/>
    <w:rsid w:val="00C2646F"/>
    <w:rsid w:val="00C2798B"/>
    <w:rsid w:val="00C304F8"/>
    <w:rsid w:val="00C31014"/>
    <w:rsid w:val="00C314DD"/>
    <w:rsid w:val="00C3463A"/>
    <w:rsid w:val="00C34D30"/>
    <w:rsid w:val="00C35389"/>
    <w:rsid w:val="00C36B1E"/>
    <w:rsid w:val="00C36E45"/>
    <w:rsid w:val="00C379E2"/>
    <w:rsid w:val="00C37F3D"/>
    <w:rsid w:val="00C4005C"/>
    <w:rsid w:val="00C40100"/>
    <w:rsid w:val="00C428B6"/>
    <w:rsid w:val="00C43887"/>
    <w:rsid w:val="00C43921"/>
    <w:rsid w:val="00C4439E"/>
    <w:rsid w:val="00C46B17"/>
    <w:rsid w:val="00C46FDF"/>
    <w:rsid w:val="00C477AE"/>
    <w:rsid w:val="00C479BD"/>
    <w:rsid w:val="00C507F1"/>
    <w:rsid w:val="00C51212"/>
    <w:rsid w:val="00C51B3F"/>
    <w:rsid w:val="00C53660"/>
    <w:rsid w:val="00C54CC7"/>
    <w:rsid w:val="00C5502B"/>
    <w:rsid w:val="00C5511D"/>
    <w:rsid w:val="00C55675"/>
    <w:rsid w:val="00C557C0"/>
    <w:rsid w:val="00C56444"/>
    <w:rsid w:val="00C63256"/>
    <w:rsid w:val="00C65C04"/>
    <w:rsid w:val="00C663DD"/>
    <w:rsid w:val="00C67BE1"/>
    <w:rsid w:val="00C701B1"/>
    <w:rsid w:val="00C70A97"/>
    <w:rsid w:val="00C71C53"/>
    <w:rsid w:val="00C720CB"/>
    <w:rsid w:val="00C73A01"/>
    <w:rsid w:val="00C74F8B"/>
    <w:rsid w:val="00C763C5"/>
    <w:rsid w:val="00C76532"/>
    <w:rsid w:val="00C768FA"/>
    <w:rsid w:val="00C76D44"/>
    <w:rsid w:val="00C7726D"/>
    <w:rsid w:val="00C81CC5"/>
    <w:rsid w:val="00C82339"/>
    <w:rsid w:val="00C823E3"/>
    <w:rsid w:val="00C827FD"/>
    <w:rsid w:val="00C82C28"/>
    <w:rsid w:val="00C8307F"/>
    <w:rsid w:val="00C839FF"/>
    <w:rsid w:val="00C83AB4"/>
    <w:rsid w:val="00C83DE1"/>
    <w:rsid w:val="00C84832"/>
    <w:rsid w:val="00C85131"/>
    <w:rsid w:val="00C8548A"/>
    <w:rsid w:val="00C86F2A"/>
    <w:rsid w:val="00C905C5"/>
    <w:rsid w:val="00C91841"/>
    <w:rsid w:val="00C93186"/>
    <w:rsid w:val="00C935C0"/>
    <w:rsid w:val="00C93E5E"/>
    <w:rsid w:val="00C94626"/>
    <w:rsid w:val="00C96890"/>
    <w:rsid w:val="00C9691D"/>
    <w:rsid w:val="00C973B2"/>
    <w:rsid w:val="00CA219A"/>
    <w:rsid w:val="00CA2971"/>
    <w:rsid w:val="00CA4188"/>
    <w:rsid w:val="00CA4CDF"/>
    <w:rsid w:val="00CA6565"/>
    <w:rsid w:val="00CA6B32"/>
    <w:rsid w:val="00CB0694"/>
    <w:rsid w:val="00CB3090"/>
    <w:rsid w:val="00CB363B"/>
    <w:rsid w:val="00CB72A1"/>
    <w:rsid w:val="00CB741A"/>
    <w:rsid w:val="00CC21C1"/>
    <w:rsid w:val="00CC36CE"/>
    <w:rsid w:val="00CC6665"/>
    <w:rsid w:val="00CC6F8B"/>
    <w:rsid w:val="00CC7544"/>
    <w:rsid w:val="00CC7742"/>
    <w:rsid w:val="00CC7AD9"/>
    <w:rsid w:val="00CC7F4C"/>
    <w:rsid w:val="00CD0084"/>
    <w:rsid w:val="00CD051A"/>
    <w:rsid w:val="00CD0BCF"/>
    <w:rsid w:val="00CD138D"/>
    <w:rsid w:val="00CD49DB"/>
    <w:rsid w:val="00CD54FB"/>
    <w:rsid w:val="00CD6151"/>
    <w:rsid w:val="00CE1048"/>
    <w:rsid w:val="00CE136F"/>
    <w:rsid w:val="00CE2279"/>
    <w:rsid w:val="00CE2B04"/>
    <w:rsid w:val="00CE31F3"/>
    <w:rsid w:val="00CE442A"/>
    <w:rsid w:val="00CE5340"/>
    <w:rsid w:val="00CE59CB"/>
    <w:rsid w:val="00CE61A0"/>
    <w:rsid w:val="00CE65E0"/>
    <w:rsid w:val="00CF37BB"/>
    <w:rsid w:val="00CF3B6D"/>
    <w:rsid w:val="00CF4B45"/>
    <w:rsid w:val="00CF51FE"/>
    <w:rsid w:val="00CF5598"/>
    <w:rsid w:val="00CF64AE"/>
    <w:rsid w:val="00CF7188"/>
    <w:rsid w:val="00CF7A14"/>
    <w:rsid w:val="00D00C1C"/>
    <w:rsid w:val="00D00D1C"/>
    <w:rsid w:val="00D0142D"/>
    <w:rsid w:val="00D018A3"/>
    <w:rsid w:val="00D02102"/>
    <w:rsid w:val="00D02AD4"/>
    <w:rsid w:val="00D02B94"/>
    <w:rsid w:val="00D03629"/>
    <w:rsid w:val="00D063DA"/>
    <w:rsid w:val="00D116F4"/>
    <w:rsid w:val="00D11E87"/>
    <w:rsid w:val="00D12CE1"/>
    <w:rsid w:val="00D13D3C"/>
    <w:rsid w:val="00D14607"/>
    <w:rsid w:val="00D16120"/>
    <w:rsid w:val="00D17874"/>
    <w:rsid w:val="00D178F7"/>
    <w:rsid w:val="00D17D26"/>
    <w:rsid w:val="00D2110B"/>
    <w:rsid w:val="00D21CA4"/>
    <w:rsid w:val="00D21CB2"/>
    <w:rsid w:val="00D22405"/>
    <w:rsid w:val="00D22D80"/>
    <w:rsid w:val="00D25434"/>
    <w:rsid w:val="00D25C08"/>
    <w:rsid w:val="00D262B3"/>
    <w:rsid w:val="00D26BDB"/>
    <w:rsid w:val="00D26FD9"/>
    <w:rsid w:val="00D31303"/>
    <w:rsid w:val="00D314EB"/>
    <w:rsid w:val="00D31EDD"/>
    <w:rsid w:val="00D336EC"/>
    <w:rsid w:val="00D3495B"/>
    <w:rsid w:val="00D35DE3"/>
    <w:rsid w:val="00D36B43"/>
    <w:rsid w:val="00D37D2F"/>
    <w:rsid w:val="00D42DA2"/>
    <w:rsid w:val="00D42F2C"/>
    <w:rsid w:val="00D44595"/>
    <w:rsid w:val="00D45193"/>
    <w:rsid w:val="00D46196"/>
    <w:rsid w:val="00D4710A"/>
    <w:rsid w:val="00D50255"/>
    <w:rsid w:val="00D50746"/>
    <w:rsid w:val="00D50975"/>
    <w:rsid w:val="00D50A2A"/>
    <w:rsid w:val="00D520A0"/>
    <w:rsid w:val="00D524AE"/>
    <w:rsid w:val="00D5326F"/>
    <w:rsid w:val="00D5407A"/>
    <w:rsid w:val="00D54524"/>
    <w:rsid w:val="00D55469"/>
    <w:rsid w:val="00D5688B"/>
    <w:rsid w:val="00D56920"/>
    <w:rsid w:val="00D60D00"/>
    <w:rsid w:val="00D63C53"/>
    <w:rsid w:val="00D64B6A"/>
    <w:rsid w:val="00D64B7E"/>
    <w:rsid w:val="00D64B88"/>
    <w:rsid w:val="00D65BA6"/>
    <w:rsid w:val="00D663AD"/>
    <w:rsid w:val="00D668CF"/>
    <w:rsid w:val="00D66B0D"/>
    <w:rsid w:val="00D66E4C"/>
    <w:rsid w:val="00D67BBD"/>
    <w:rsid w:val="00D67FA5"/>
    <w:rsid w:val="00D706FF"/>
    <w:rsid w:val="00D707E4"/>
    <w:rsid w:val="00D71D9A"/>
    <w:rsid w:val="00D7323F"/>
    <w:rsid w:val="00D7504A"/>
    <w:rsid w:val="00D756F3"/>
    <w:rsid w:val="00D75CC5"/>
    <w:rsid w:val="00D7660A"/>
    <w:rsid w:val="00D76707"/>
    <w:rsid w:val="00D76F39"/>
    <w:rsid w:val="00D800C0"/>
    <w:rsid w:val="00D81065"/>
    <w:rsid w:val="00D820C2"/>
    <w:rsid w:val="00D82C1C"/>
    <w:rsid w:val="00D83A67"/>
    <w:rsid w:val="00D84E8A"/>
    <w:rsid w:val="00D85A97"/>
    <w:rsid w:val="00D86553"/>
    <w:rsid w:val="00D8665E"/>
    <w:rsid w:val="00D9150A"/>
    <w:rsid w:val="00D9159E"/>
    <w:rsid w:val="00D91E8B"/>
    <w:rsid w:val="00D94B84"/>
    <w:rsid w:val="00D96C30"/>
    <w:rsid w:val="00D97489"/>
    <w:rsid w:val="00D975D4"/>
    <w:rsid w:val="00D97CFB"/>
    <w:rsid w:val="00DA0520"/>
    <w:rsid w:val="00DA1B79"/>
    <w:rsid w:val="00DA1C86"/>
    <w:rsid w:val="00DA2904"/>
    <w:rsid w:val="00DA2D5C"/>
    <w:rsid w:val="00DA2DBE"/>
    <w:rsid w:val="00DA33D5"/>
    <w:rsid w:val="00DA3BAE"/>
    <w:rsid w:val="00DA3D76"/>
    <w:rsid w:val="00DA3F25"/>
    <w:rsid w:val="00DA4A3D"/>
    <w:rsid w:val="00DA5C83"/>
    <w:rsid w:val="00DA6203"/>
    <w:rsid w:val="00DA6A2C"/>
    <w:rsid w:val="00DA7AC5"/>
    <w:rsid w:val="00DA7B64"/>
    <w:rsid w:val="00DB00A9"/>
    <w:rsid w:val="00DB1797"/>
    <w:rsid w:val="00DB2971"/>
    <w:rsid w:val="00DB3152"/>
    <w:rsid w:val="00DB48D4"/>
    <w:rsid w:val="00DB67DA"/>
    <w:rsid w:val="00DC0436"/>
    <w:rsid w:val="00DC0AAC"/>
    <w:rsid w:val="00DC3C77"/>
    <w:rsid w:val="00DC4030"/>
    <w:rsid w:val="00DC4D83"/>
    <w:rsid w:val="00DC4F18"/>
    <w:rsid w:val="00DC5558"/>
    <w:rsid w:val="00DC6BD6"/>
    <w:rsid w:val="00DC7820"/>
    <w:rsid w:val="00DC7AFE"/>
    <w:rsid w:val="00DD05E8"/>
    <w:rsid w:val="00DD12F9"/>
    <w:rsid w:val="00DD3718"/>
    <w:rsid w:val="00DD5275"/>
    <w:rsid w:val="00DD569F"/>
    <w:rsid w:val="00DE0C3C"/>
    <w:rsid w:val="00DE1431"/>
    <w:rsid w:val="00DE151B"/>
    <w:rsid w:val="00DE2C2D"/>
    <w:rsid w:val="00DE2D36"/>
    <w:rsid w:val="00DE625E"/>
    <w:rsid w:val="00DE6644"/>
    <w:rsid w:val="00DE6A29"/>
    <w:rsid w:val="00DE711A"/>
    <w:rsid w:val="00DF2509"/>
    <w:rsid w:val="00DF5426"/>
    <w:rsid w:val="00DF5E65"/>
    <w:rsid w:val="00DF6070"/>
    <w:rsid w:val="00DF7140"/>
    <w:rsid w:val="00DF71F0"/>
    <w:rsid w:val="00DF7DD7"/>
    <w:rsid w:val="00E00BC6"/>
    <w:rsid w:val="00E013C9"/>
    <w:rsid w:val="00E017BD"/>
    <w:rsid w:val="00E04B6C"/>
    <w:rsid w:val="00E0525E"/>
    <w:rsid w:val="00E05B6C"/>
    <w:rsid w:val="00E05C8E"/>
    <w:rsid w:val="00E06F3F"/>
    <w:rsid w:val="00E07BE4"/>
    <w:rsid w:val="00E105AB"/>
    <w:rsid w:val="00E11641"/>
    <w:rsid w:val="00E128C6"/>
    <w:rsid w:val="00E13761"/>
    <w:rsid w:val="00E144F9"/>
    <w:rsid w:val="00E16181"/>
    <w:rsid w:val="00E1712C"/>
    <w:rsid w:val="00E200E9"/>
    <w:rsid w:val="00E215BF"/>
    <w:rsid w:val="00E22493"/>
    <w:rsid w:val="00E22BB2"/>
    <w:rsid w:val="00E23CFF"/>
    <w:rsid w:val="00E23D52"/>
    <w:rsid w:val="00E24250"/>
    <w:rsid w:val="00E24B54"/>
    <w:rsid w:val="00E24C04"/>
    <w:rsid w:val="00E25F1D"/>
    <w:rsid w:val="00E273FD"/>
    <w:rsid w:val="00E30B0C"/>
    <w:rsid w:val="00E31BF5"/>
    <w:rsid w:val="00E32C77"/>
    <w:rsid w:val="00E333BD"/>
    <w:rsid w:val="00E3391C"/>
    <w:rsid w:val="00E341BA"/>
    <w:rsid w:val="00E3715F"/>
    <w:rsid w:val="00E43CBC"/>
    <w:rsid w:val="00E440AB"/>
    <w:rsid w:val="00E44C4F"/>
    <w:rsid w:val="00E46594"/>
    <w:rsid w:val="00E470D0"/>
    <w:rsid w:val="00E503F8"/>
    <w:rsid w:val="00E528C7"/>
    <w:rsid w:val="00E53AE7"/>
    <w:rsid w:val="00E53F61"/>
    <w:rsid w:val="00E5460C"/>
    <w:rsid w:val="00E55675"/>
    <w:rsid w:val="00E57EB6"/>
    <w:rsid w:val="00E60ADB"/>
    <w:rsid w:val="00E60CFC"/>
    <w:rsid w:val="00E6136D"/>
    <w:rsid w:val="00E62E16"/>
    <w:rsid w:val="00E6320E"/>
    <w:rsid w:val="00E63B4B"/>
    <w:rsid w:val="00E652CF"/>
    <w:rsid w:val="00E65C07"/>
    <w:rsid w:val="00E65F51"/>
    <w:rsid w:val="00E70900"/>
    <w:rsid w:val="00E71D4C"/>
    <w:rsid w:val="00E74081"/>
    <w:rsid w:val="00E74301"/>
    <w:rsid w:val="00E75773"/>
    <w:rsid w:val="00E7591E"/>
    <w:rsid w:val="00E75D5A"/>
    <w:rsid w:val="00E75FF4"/>
    <w:rsid w:val="00E7603F"/>
    <w:rsid w:val="00E76E12"/>
    <w:rsid w:val="00E77363"/>
    <w:rsid w:val="00E77569"/>
    <w:rsid w:val="00E77676"/>
    <w:rsid w:val="00E81E4D"/>
    <w:rsid w:val="00E82CA4"/>
    <w:rsid w:val="00E82EB0"/>
    <w:rsid w:val="00E830FD"/>
    <w:rsid w:val="00E8359B"/>
    <w:rsid w:val="00E84FE6"/>
    <w:rsid w:val="00E868A3"/>
    <w:rsid w:val="00E879D4"/>
    <w:rsid w:val="00E90F22"/>
    <w:rsid w:val="00E92D13"/>
    <w:rsid w:val="00E94191"/>
    <w:rsid w:val="00E94F53"/>
    <w:rsid w:val="00E96264"/>
    <w:rsid w:val="00E96AE1"/>
    <w:rsid w:val="00EA0524"/>
    <w:rsid w:val="00EA1459"/>
    <w:rsid w:val="00EA2250"/>
    <w:rsid w:val="00EA29A4"/>
    <w:rsid w:val="00EA3FA3"/>
    <w:rsid w:val="00EA4119"/>
    <w:rsid w:val="00EA5A5F"/>
    <w:rsid w:val="00EA5F16"/>
    <w:rsid w:val="00EB00E8"/>
    <w:rsid w:val="00EB0AA2"/>
    <w:rsid w:val="00EB288A"/>
    <w:rsid w:val="00EB2A73"/>
    <w:rsid w:val="00EB521E"/>
    <w:rsid w:val="00EB6A7A"/>
    <w:rsid w:val="00EB7172"/>
    <w:rsid w:val="00EB71A5"/>
    <w:rsid w:val="00EB760C"/>
    <w:rsid w:val="00EB76F6"/>
    <w:rsid w:val="00EC05EA"/>
    <w:rsid w:val="00EC0EA8"/>
    <w:rsid w:val="00EC1CB1"/>
    <w:rsid w:val="00EC38EB"/>
    <w:rsid w:val="00EC5566"/>
    <w:rsid w:val="00EC6F2D"/>
    <w:rsid w:val="00EC7B94"/>
    <w:rsid w:val="00ED0B14"/>
    <w:rsid w:val="00ED1FB7"/>
    <w:rsid w:val="00ED3D08"/>
    <w:rsid w:val="00ED431D"/>
    <w:rsid w:val="00ED6633"/>
    <w:rsid w:val="00ED66A5"/>
    <w:rsid w:val="00EE1987"/>
    <w:rsid w:val="00EE1FB1"/>
    <w:rsid w:val="00EE2372"/>
    <w:rsid w:val="00EE25EC"/>
    <w:rsid w:val="00EE271A"/>
    <w:rsid w:val="00EE285B"/>
    <w:rsid w:val="00EE2A4A"/>
    <w:rsid w:val="00EE4CC9"/>
    <w:rsid w:val="00EE61BD"/>
    <w:rsid w:val="00EF197B"/>
    <w:rsid w:val="00EF20C8"/>
    <w:rsid w:val="00EF4465"/>
    <w:rsid w:val="00EF4765"/>
    <w:rsid w:val="00EF4806"/>
    <w:rsid w:val="00EF5252"/>
    <w:rsid w:val="00F01FFE"/>
    <w:rsid w:val="00F03535"/>
    <w:rsid w:val="00F047B7"/>
    <w:rsid w:val="00F05448"/>
    <w:rsid w:val="00F064B6"/>
    <w:rsid w:val="00F07396"/>
    <w:rsid w:val="00F07E2E"/>
    <w:rsid w:val="00F102B0"/>
    <w:rsid w:val="00F10FA0"/>
    <w:rsid w:val="00F1235D"/>
    <w:rsid w:val="00F14EAD"/>
    <w:rsid w:val="00F15732"/>
    <w:rsid w:val="00F15E15"/>
    <w:rsid w:val="00F16041"/>
    <w:rsid w:val="00F17D0D"/>
    <w:rsid w:val="00F20854"/>
    <w:rsid w:val="00F20E2F"/>
    <w:rsid w:val="00F21754"/>
    <w:rsid w:val="00F21AB8"/>
    <w:rsid w:val="00F22097"/>
    <w:rsid w:val="00F23949"/>
    <w:rsid w:val="00F23D1E"/>
    <w:rsid w:val="00F23FEA"/>
    <w:rsid w:val="00F27A9E"/>
    <w:rsid w:val="00F30064"/>
    <w:rsid w:val="00F31098"/>
    <w:rsid w:val="00F32036"/>
    <w:rsid w:val="00F350EA"/>
    <w:rsid w:val="00F3637D"/>
    <w:rsid w:val="00F37862"/>
    <w:rsid w:val="00F37C72"/>
    <w:rsid w:val="00F37EDE"/>
    <w:rsid w:val="00F40260"/>
    <w:rsid w:val="00F403B8"/>
    <w:rsid w:val="00F405DE"/>
    <w:rsid w:val="00F41161"/>
    <w:rsid w:val="00F42641"/>
    <w:rsid w:val="00F42C1B"/>
    <w:rsid w:val="00F42FA3"/>
    <w:rsid w:val="00F4621C"/>
    <w:rsid w:val="00F46239"/>
    <w:rsid w:val="00F4631C"/>
    <w:rsid w:val="00F47FEE"/>
    <w:rsid w:val="00F5074A"/>
    <w:rsid w:val="00F510EC"/>
    <w:rsid w:val="00F532DC"/>
    <w:rsid w:val="00F5405B"/>
    <w:rsid w:val="00F54360"/>
    <w:rsid w:val="00F54414"/>
    <w:rsid w:val="00F5523B"/>
    <w:rsid w:val="00F56168"/>
    <w:rsid w:val="00F563D7"/>
    <w:rsid w:val="00F5662E"/>
    <w:rsid w:val="00F56BD8"/>
    <w:rsid w:val="00F60AE0"/>
    <w:rsid w:val="00F61FC1"/>
    <w:rsid w:val="00F621F0"/>
    <w:rsid w:val="00F625C7"/>
    <w:rsid w:val="00F62B08"/>
    <w:rsid w:val="00F62E1B"/>
    <w:rsid w:val="00F66EC1"/>
    <w:rsid w:val="00F66F68"/>
    <w:rsid w:val="00F67831"/>
    <w:rsid w:val="00F711C0"/>
    <w:rsid w:val="00F712A3"/>
    <w:rsid w:val="00F72FA2"/>
    <w:rsid w:val="00F73D91"/>
    <w:rsid w:val="00F7464D"/>
    <w:rsid w:val="00F74819"/>
    <w:rsid w:val="00F75024"/>
    <w:rsid w:val="00F756EA"/>
    <w:rsid w:val="00F76D90"/>
    <w:rsid w:val="00F7748D"/>
    <w:rsid w:val="00F8034F"/>
    <w:rsid w:val="00F80CA1"/>
    <w:rsid w:val="00F810AA"/>
    <w:rsid w:val="00F83FE6"/>
    <w:rsid w:val="00F86C46"/>
    <w:rsid w:val="00F87486"/>
    <w:rsid w:val="00F921CA"/>
    <w:rsid w:val="00F9260D"/>
    <w:rsid w:val="00F9306D"/>
    <w:rsid w:val="00F93176"/>
    <w:rsid w:val="00F932EB"/>
    <w:rsid w:val="00F9478C"/>
    <w:rsid w:val="00F9550D"/>
    <w:rsid w:val="00F961D9"/>
    <w:rsid w:val="00F96879"/>
    <w:rsid w:val="00FA059B"/>
    <w:rsid w:val="00FA15E3"/>
    <w:rsid w:val="00FA1AFD"/>
    <w:rsid w:val="00FA23BB"/>
    <w:rsid w:val="00FA2527"/>
    <w:rsid w:val="00FA28DE"/>
    <w:rsid w:val="00FA34AE"/>
    <w:rsid w:val="00FA3D85"/>
    <w:rsid w:val="00FA4ED0"/>
    <w:rsid w:val="00FA7354"/>
    <w:rsid w:val="00FB0C61"/>
    <w:rsid w:val="00FB120D"/>
    <w:rsid w:val="00FB379A"/>
    <w:rsid w:val="00FB4FF4"/>
    <w:rsid w:val="00FB50BC"/>
    <w:rsid w:val="00FB53DB"/>
    <w:rsid w:val="00FB54C8"/>
    <w:rsid w:val="00FB5FDA"/>
    <w:rsid w:val="00FB6800"/>
    <w:rsid w:val="00FB6DCA"/>
    <w:rsid w:val="00FB6F81"/>
    <w:rsid w:val="00FB7F86"/>
    <w:rsid w:val="00FC081C"/>
    <w:rsid w:val="00FC0CA4"/>
    <w:rsid w:val="00FC10AE"/>
    <w:rsid w:val="00FC1916"/>
    <w:rsid w:val="00FC2252"/>
    <w:rsid w:val="00FC28E4"/>
    <w:rsid w:val="00FC435B"/>
    <w:rsid w:val="00FC554C"/>
    <w:rsid w:val="00FC75F9"/>
    <w:rsid w:val="00FD1D63"/>
    <w:rsid w:val="00FD2DC2"/>
    <w:rsid w:val="00FD6D9C"/>
    <w:rsid w:val="00FD7D90"/>
    <w:rsid w:val="00FD7E74"/>
    <w:rsid w:val="00FE22DA"/>
    <w:rsid w:val="00FE24A4"/>
    <w:rsid w:val="00FE28BE"/>
    <w:rsid w:val="00FE2CE7"/>
    <w:rsid w:val="00FE2E08"/>
    <w:rsid w:val="00FE597C"/>
    <w:rsid w:val="00FE62E0"/>
    <w:rsid w:val="00FE7401"/>
    <w:rsid w:val="00FE74D2"/>
    <w:rsid w:val="00FE7DC2"/>
    <w:rsid w:val="00FF1538"/>
    <w:rsid w:val="00FF278D"/>
    <w:rsid w:val="00FF310D"/>
    <w:rsid w:val="00FF39FF"/>
    <w:rsid w:val="00FF5785"/>
    <w:rsid w:val="00FF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 fillcolor="lime" stroke="f">
      <v:fill color="lime" opacity="17039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8FA"/>
    <w:rPr>
      <w:sz w:val="24"/>
      <w:szCs w:val="24"/>
    </w:rPr>
  </w:style>
  <w:style w:type="paragraph" w:styleId="Heading1">
    <w:name w:val="heading 1"/>
    <w:aliases w:val="Level 1,section 1,Heading appendix,1,h1,Header 1,II+,I,Perot,Part,L1,MainHeader,ASAPHeading 1,ShaileshHeading 1,contents,Attribute Heading 1,*,P,vorlage 1,chapternumber,HPS,Heading-2,H11,Heading 1 (NN),FAMILY TREE HEADING 1,(Alt+1),(HPS),11,Ol"/>
    <w:basedOn w:val="Normal"/>
    <w:qFormat/>
    <w:rsid w:val="00846937"/>
    <w:pPr>
      <w:numPr>
        <w:numId w:val="12"/>
      </w:numPr>
      <w:shd w:val="clear" w:color="auto" w:fill="E0E0E0"/>
      <w:spacing w:before="240" w:after="240"/>
      <w:jc w:val="center"/>
      <w:outlineLvl w:val="0"/>
    </w:pPr>
    <w:rPr>
      <w:rFonts w:ascii="Arial Bold" w:hAnsi="Arial Bold"/>
      <w:b/>
      <w:color w:val="3366FF"/>
      <w:sz w:val="32"/>
    </w:rPr>
  </w:style>
  <w:style w:type="paragraph" w:styleId="Heading2">
    <w:name w:val="heading 2"/>
    <w:aliases w:val="h2,2,Header 2,l2,A,A.B.C.,heading 2,satya2,style2,L2,dd heading 2,dh2,sub-sect,section header,Topic Heading,Para2,ALPHA,(Alt+2),shaileshHeading 2,H21,Attribute Heading 2,Reset numbering,Body Text (Reset numbering),ISS_Heading 2,Chapter,2m,B"/>
    <w:basedOn w:val="Normal"/>
    <w:next w:val="Normal"/>
    <w:qFormat/>
    <w:rsid w:val="00846937"/>
    <w:pPr>
      <w:keepNext/>
      <w:keepLines/>
      <w:numPr>
        <w:ilvl w:val="1"/>
        <w:numId w:val="12"/>
      </w:numPr>
      <w:spacing w:before="240" w:after="240"/>
      <w:outlineLvl w:val="1"/>
    </w:pPr>
    <w:rPr>
      <w:rFonts w:ascii="Arial Bold" w:hAnsi="Arial Bold" w:cs="Arial"/>
      <w:b/>
      <w:bCs/>
      <w:iCs/>
      <w:color w:val="0000FF"/>
      <w:sz w:val="28"/>
      <w:szCs w:val="28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,l3,31"/>
    <w:basedOn w:val="Normal"/>
    <w:next w:val="Normal"/>
    <w:qFormat/>
    <w:rsid w:val="00846937"/>
    <w:pPr>
      <w:keepNext/>
      <w:keepLines/>
      <w:numPr>
        <w:ilvl w:val="2"/>
        <w:numId w:val="12"/>
      </w:numPr>
      <w:spacing w:before="120" w:after="120"/>
      <w:outlineLvl w:val="2"/>
    </w:pPr>
    <w:rPr>
      <w:rFonts w:ascii="Arial Bold" w:hAnsi="Arial Bold" w:cs="Arial"/>
      <w:b/>
      <w:bCs/>
      <w:color w:val="0000FF"/>
      <w:szCs w:val="26"/>
    </w:rPr>
  </w:style>
  <w:style w:type="paragraph" w:styleId="Heading4">
    <w:name w:val="heading 4"/>
    <w:aliases w:val="h4,a.,Header 4,Aztec Heading 4,4,H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autoRedefine/>
    <w:qFormat/>
    <w:rsid w:val="00A0092D"/>
    <w:pPr>
      <w:keepNext/>
      <w:numPr>
        <w:ilvl w:val="3"/>
        <w:numId w:val="12"/>
      </w:numPr>
      <w:spacing w:before="240" w:after="240"/>
      <w:jc w:val="both"/>
      <w:outlineLvl w:val="3"/>
    </w:pPr>
    <w:rPr>
      <w:rFonts w:ascii="Arial Bold" w:hAnsi="Arial Bold"/>
      <w:b/>
      <w:bCs/>
      <w:sz w:val="22"/>
      <w:szCs w:val="22"/>
    </w:rPr>
  </w:style>
  <w:style w:type="paragraph" w:styleId="Heading5">
    <w:name w:val="heading 5"/>
    <w:aliases w:val="avoid,5,H5,h5,Level 3 - i,Schedule A to X,L5,Block Label,temp,PIM 5,Second Subheading,5 sub-bullet,sb,Heading 5(unused),xHeading 5,Sub-block,S,H51,Sub-block1,S1,H52,Sub-block2,S2,H53,Sub-block3,S3,H54,Sub-block4,S4,H55,Sub-block5,S5,H56,S6,H57"/>
    <w:basedOn w:val="Normal"/>
    <w:next w:val="Normal"/>
    <w:qFormat/>
    <w:rsid w:val="00846937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,Third Subheading,Legal Level 1.,Heading 6  Appendix Y &amp; Z,6,Aztec Heading 6, dont use,H6,PIM 6,sub-dash,sd,Submitted to:,Heading 6 Char,Holo Header 4,Holo Header 41,Holo Header 42,Holo Header 43,Holo Header 44,Holo Header 45"/>
    <w:basedOn w:val="Normal"/>
    <w:next w:val="Normal"/>
    <w:qFormat/>
    <w:rsid w:val="00846937"/>
    <w:pPr>
      <w:numPr>
        <w:ilvl w:val="5"/>
        <w:numId w:val="12"/>
      </w:numPr>
      <w:spacing w:before="240" w:after="240"/>
      <w:outlineLvl w:val="5"/>
    </w:pPr>
    <w:rPr>
      <w:rFonts w:ascii="Arial Bold" w:hAnsi="Arial Bold"/>
      <w:b/>
      <w:bCs/>
      <w:sz w:val="20"/>
      <w:szCs w:val="22"/>
    </w:rPr>
  </w:style>
  <w:style w:type="paragraph" w:styleId="Heading7">
    <w:name w:val="heading 7"/>
    <w:aliases w:val="Legal Level 1.1.,7,Aztec Heading 7, do not use,Heading 7 Bullet list,PIM 7,Client name"/>
    <w:basedOn w:val="Normal"/>
    <w:next w:val="Normal"/>
    <w:qFormat/>
    <w:rsid w:val="00846937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Aztec Heading 8, avoid use,Legal Level 1.1.1."/>
    <w:basedOn w:val="Normal"/>
    <w:next w:val="Normal"/>
    <w:qFormat/>
    <w:rsid w:val="00846937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Aztec Heading 9, not to use,Legal Level 1.1.1.1.,Titre 10,appendix,9,Figures and Diagrams,Diagrams_Figures,PIM 9,Prepared by"/>
    <w:basedOn w:val="Normal"/>
    <w:next w:val="Normal"/>
    <w:qFormat/>
    <w:rsid w:val="00846937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ure">
    <w:name w:val="Annexure"/>
    <w:basedOn w:val="Normal"/>
    <w:rsid w:val="00846937"/>
    <w:rPr>
      <w:rFonts w:ascii="Arial Bold" w:hAnsi="Arial Bold" w:cs="Arial"/>
      <w:b/>
      <w:bCs/>
    </w:rPr>
  </w:style>
  <w:style w:type="paragraph" w:styleId="BlockText">
    <w:name w:val="Block Text"/>
    <w:basedOn w:val="Normal"/>
    <w:rsid w:val="00846937"/>
    <w:pPr>
      <w:spacing w:before="120" w:after="120"/>
    </w:pPr>
    <w:rPr>
      <w:rFonts w:ascii="Arial Bold" w:hAnsi="Arial Bold"/>
      <w:b/>
      <w:sz w:val="20"/>
    </w:r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rsid w:val="00846937"/>
    <w:pPr>
      <w:spacing w:before="120" w:after="120"/>
      <w:jc w:val="both"/>
    </w:pPr>
    <w:rPr>
      <w:rFonts w:ascii="Arial" w:hAnsi="Arial"/>
      <w:iCs/>
      <w:sz w:val="22"/>
    </w:rPr>
  </w:style>
  <w:style w:type="paragraph" w:customStyle="1" w:styleId="Bullet">
    <w:name w:val="Bullet"/>
    <w:basedOn w:val="Normal"/>
    <w:rsid w:val="00846937"/>
    <w:pPr>
      <w:numPr>
        <w:numId w:val="1"/>
      </w:numPr>
      <w:spacing w:before="120" w:after="120"/>
      <w:ind w:left="360" w:hanging="360"/>
      <w:jc w:val="both"/>
    </w:pPr>
    <w:rPr>
      <w:rFonts w:ascii="Arial" w:hAnsi="Arial"/>
      <w:sz w:val="22"/>
    </w:rPr>
  </w:style>
  <w:style w:type="paragraph" w:customStyle="1" w:styleId="BulletHeading">
    <w:name w:val="Bullet Heading"/>
    <w:basedOn w:val="Normal"/>
    <w:next w:val="Bullet"/>
    <w:rsid w:val="00846937"/>
    <w:pPr>
      <w:spacing w:before="120" w:after="120"/>
    </w:pPr>
    <w:rPr>
      <w:rFonts w:ascii="Arial Bold" w:hAnsi="Arial Bold"/>
      <w:b/>
    </w:rPr>
  </w:style>
  <w:style w:type="paragraph" w:styleId="Caption">
    <w:name w:val="caption"/>
    <w:aliases w:val="Pg1Title"/>
    <w:basedOn w:val="Normal"/>
    <w:next w:val="Normal"/>
    <w:autoRedefine/>
    <w:qFormat/>
    <w:rsid w:val="00846937"/>
    <w:pPr>
      <w:spacing w:before="3000" w:after="120"/>
      <w:jc w:val="center"/>
    </w:pPr>
    <w:rPr>
      <w:rFonts w:ascii="Arial Bold" w:hAnsi="Arial Bold"/>
      <w:b/>
      <w:bCs/>
      <w:sz w:val="40"/>
      <w:szCs w:val="20"/>
    </w:rPr>
  </w:style>
  <w:style w:type="paragraph" w:customStyle="1" w:styleId="Caption1">
    <w:name w:val="Caption1"/>
    <w:basedOn w:val="Normal"/>
    <w:next w:val="Heading1"/>
    <w:rsid w:val="00846937"/>
    <w:pPr>
      <w:spacing w:before="400" w:after="120"/>
      <w:jc w:val="center"/>
    </w:pPr>
    <w:rPr>
      <w:rFonts w:ascii="Arial Bold" w:hAnsi="Arial Bold"/>
      <w:b/>
    </w:rPr>
  </w:style>
  <w:style w:type="paragraph" w:customStyle="1" w:styleId="caption2">
    <w:name w:val="caption2"/>
    <w:basedOn w:val="Normal"/>
    <w:rsid w:val="00846937"/>
    <w:pPr>
      <w:spacing w:before="100" w:beforeAutospacing="1" w:after="100" w:afterAutospacing="1"/>
    </w:pPr>
    <w:rPr>
      <w:rFonts w:ascii="Arial" w:hAnsi="Arial"/>
    </w:rPr>
  </w:style>
  <w:style w:type="paragraph" w:styleId="MessageHeader">
    <w:name w:val="Message Header"/>
    <w:basedOn w:val="Normal"/>
    <w:rsid w:val="008469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after="120"/>
      <w:ind w:left="1080" w:hanging="1080"/>
      <w:jc w:val="center"/>
    </w:pPr>
    <w:rPr>
      <w:rFonts w:ascii="Arial Bold" w:hAnsi="Arial Bold" w:cs="Arial"/>
      <w:b/>
    </w:rPr>
  </w:style>
  <w:style w:type="paragraph" w:customStyle="1" w:styleId="copyright">
    <w:name w:val="copyright"/>
    <w:basedOn w:val="MessageHeader"/>
    <w:rsid w:val="00846937"/>
    <w:pPr>
      <w:ind w:left="0" w:firstLine="0"/>
      <w:jc w:val="both"/>
    </w:pPr>
    <w:rPr>
      <w:rFonts w:ascii="Arial" w:hAnsi="Arial"/>
      <w:b w:val="0"/>
      <w:sz w:val="20"/>
    </w:rPr>
  </w:style>
  <w:style w:type="paragraph" w:styleId="Footer">
    <w:name w:val="footer"/>
    <w:aliases w:val="*Footer,alphnumlist"/>
    <w:basedOn w:val="Normal"/>
    <w:autoRedefine/>
    <w:rsid w:val="00846937"/>
    <w:pPr>
      <w:jc w:val="center"/>
    </w:pPr>
    <w:rPr>
      <w:rFonts w:ascii="Arial" w:hAnsi="Arial"/>
      <w:sz w:val="16"/>
    </w:rPr>
  </w:style>
  <w:style w:type="paragraph" w:styleId="Header">
    <w:name w:val="header"/>
    <w:aliases w:val="h,Header - HPS Document,*Header,ho,header odd,first,Section 3,even,hdr,Header ,Section Header"/>
    <w:basedOn w:val="Normal"/>
    <w:autoRedefine/>
    <w:rsid w:val="00DE151B"/>
    <w:rPr>
      <w:rFonts w:ascii="Arial" w:hAnsi="Arial"/>
      <w:b/>
      <w:bCs/>
      <w:sz w:val="18"/>
      <w:szCs w:val="18"/>
    </w:rPr>
  </w:style>
  <w:style w:type="character" w:styleId="Hyperlink">
    <w:name w:val="Hyperlink"/>
    <w:basedOn w:val="DefaultParagraphFont"/>
    <w:rsid w:val="00846937"/>
    <w:rPr>
      <w:color w:val="0000FF"/>
      <w:u w:val="single"/>
    </w:rPr>
  </w:style>
  <w:style w:type="paragraph" w:customStyle="1" w:styleId="notes">
    <w:name w:val="notes"/>
    <w:basedOn w:val="Normal"/>
    <w:rsid w:val="00846937"/>
    <w:pPr>
      <w:autoSpaceDE w:val="0"/>
      <w:autoSpaceDN w:val="0"/>
      <w:adjustRightInd w:val="0"/>
      <w:ind w:left="432"/>
    </w:pPr>
    <w:rPr>
      <w:rFonts w:ascii="Arial" w:hAnsi="Arial" w:cs="Arial"/>
      <w:sz w:val="20"/>
      <w:szCs w:val="26"/>
    </w:rPr>
  </w:style>
  <w:style w:type="paragraph" w:styleId="PlainText">
    <w:name w:val="Plain Text"/>
    <w:aliases w:val="Note"/>
    <w:basedOn w:val="Normal"/>
    <w:rsid w:val="00846937"/>
    <w:rPr>
      <w:rFonts w:ascii="Wingdings" w:hAnsi="Wingdings" w:cs="Courier New"/>
      <w:sz w:val="20"/>
      <w:szCs w:val="20"/>
    </w:rPr>
  </w:style>
  <w:style w:type="paragraph" w:customStyle="1" w:styleId="RevHty">
    <w:name w:val="RevHty"/>
    <w:basedOn w:val="BlockText"/>
    <w:autoRedefine/>
    <w:rsid w:val="00846937"/>
    <w:pPr>
      <w:keepNext/>
      <w:keepLines/>
    </w:pPr>
    <w:rPr>
      <w:color w:val="0000FF"/>
    </w:rPr>
  </w:style>
  <w:style w:type="paragraph" w:customStyle="1" w:styleId="TableHeader">
    <w:name w:val="Table Header"/>
    <w:basedOn w:val="BodyText"/>
    <w:rsid w:val="00846937"/>
  </w:style>
  <w:style w:type="paragraph" w:styleId="TOAHeading">
    <w:name w:val="toa heading"/>
    <w:basedOn w:val="Normal"/>
    <w:next w:val="Normal"/>
    <w:semiHidden/>
    <w:rsid w:val="00846937"/>
    <w:pPr>
      <w:spacing w:before="120" w:after="120"/>
      <w:jc w:val="center"/>
    </w:pPr>
    <w:rPr>
      <w:rFonts w:ascii="Arial Bold" w:hAnsi="Arial Bold" w:cs="Arial"/>
      <w:b/>
      <w:bCs/>
      <w:u w:val="single"/>
    </w:rPr>
  </w:style>
  <w:style w:type="paragraph" w:styleId="TOC1">
    <w:name w:val="toc 1"/>
    <w:basedOn w:val="Normal"/>
    <w:next w:val="Normal"/>
    <w:autoRedefine/>
    <w:semiHidden/>
    <w:rsid w:val="00846937"/>
    <w:pPr>
      <w:spacing w:before="120" w:after="120"/>
    </w:pPr>
    <w:rPr>
      <w:rFonts w:ascii="Arial Bold" w:hAnsi="Arial Bold"/>
      <w:b/>
      <w:sz w:val="20"/>
    </w:rPr>
  </w:style>
  <w:style w:type="paragraph" w:styleId="TOC2">
    <w:name w:val="toc 2"/>
    <w:basedOn w:val="Normal"/>
    <w:next w:val="Normal"/>
    <w:autoRedefine/>
    <w:semiHidden/>
    <w:rsid w:val="00846937"/>
    <w:pPr>
      <w:spacing w:before="120" w:after="120"/>
      <w:ind w:left="576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semiHidden/>
    <w:rsid w:val="00846937"/>
    <w:pPr>
      <w:spacing w:before="120" w:after="120"/>
      <w:ind w:left="1152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846937"/>
    <w:pPr>
      <w:ind w:left="720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846937"/>
    <w:pPr>
      <w:ind w:left="960"/>
    </w:pPr>
    <w:rPr>
      <w:rFonts w:ascii="Arial" w:hAnsi="Arial"/>
      <w:noProof/>
    </w:rPr>
  </w:style>
  <w:style w:type="paragraph" w:styleId="TOC6">
    <w:name w:val="toc 6"/>
    <w:basedOn w:val="Normal"/>
    <w:next w:val="Normal"/>
    <w:autoRedefine/>
    <w:semiHidden/>
    <w:rsid w:val="00846937"/>
    <w:pPr>
      <w:ind w:left="1200"/>
    </w:pPr>
  </w:style>
  <w:style w:type="paragraph" w:styleId="TOC7">
    <w:name w:val="toc 7"/>
    <w:basedOn w:val="Normal"/>
    <w:next w:val="Normal"/>
    <w:autoRedefine/>
    <w:semiHidden/>
    <w:rsid w:val="00846937"/>
    <w:pPr>
      <w:ind w:left="1440"/>
    </w:pPr>
  </w:style>
  <w:style w:type="paragraph" w:styleId="TOC8">
    <w:name w:val="toc 8"/>
    <w:basedOn w:val="Normal"/>
    <w:next w:val="Normal"/>
    <w:autoRedefine/>
    <w:semiHidden/>
    <w:rsid w:val="00846937"/>
    <w:pPr>
      <w:ind w:left="1680"/>
    </w:pPr>
  </w:style>
  <w:style w:type="paragraph" w:styleId="TOC9">
    <w:name w:val="toc 9"/>
    <w:basedOn w:val="Normal"/>
    <w:next w:val="Normal"/>
    <w:autoRedefine/>
    <w:semiHidden/>
    <w:rsid w:val="00846937"/>
    <w:pPr>
      <w:ind w:left="1920"/>
    </w:pPr>
  </w:style>
  <w:style w:type="paragraph" w:customStyle="1" w:styleId="BulletTNR">
    <w:name w:val="Bullet_TNR"/>
    <w:basedOn w:val="Normal"/>
    <w:rsid w:val="00846937"/>
    <w:pPr>
      <w:numPr>
        <w:numId w:val="2"/>
      </w:numPr>
      <w:spacing w:before="120" w:after="120"/>
      <w:ind w:left="1080"/>
    </w:pPr>
    <w:rPr>
      <w:rFonts w:ascii="Arial" w:hAnsi="Arial"/>
      <w:sz w:val="22"/>
    </w:rPr>
  </w:style>
  <w:style w:type="paragraph" w:customStyle="1" w:styleId="Tableheader0">
    <w:name w:val="Table_header"/>
    <w:basedOn w:val="Normal"/>
    <w:autoRedefine/>
    <w:rsid w:val="00846937"/>
    <w:pPr>
      <w:spacing w:before="120" w:after="120"/>
      <w:jc w:val="center"/>
    </w:pPr>
    <w:rPr>
      <w:rFonts w:ascii="Arial Bold" w:hAnsi="Arial Bold"/>
      <w:b/>
      <w:color w:val="0000FF"/>
      <w:sz w:val="22"/>
    </w:rPr>
  </w:style>
  <w:style w:type="paragraph" w:customStyle="1" w:styleId="Tablebody">
    <w:name w:val="Table_body"/>
    <w:basedOn w:val="BodyText"/>
    <w:rsid w:val="00846937"/>
  </w:style>
  <w:style w:type="paragraph" w:customStyle="1" w:styleId="Tablebullet">
    <w:name w:val="Table_bullet"/>
    <w:basedOn w:val="Tablebody"/>
    <w:rsid w:val="00846937"/>
    <w:pPr>
      <w:numPr>
        <w:numId w:val="3"/>
      </w:numPr>
      <w:ind w:left="360" w:hanging="360"/>
    </w:pPr>
  </w:style>
  <w:style w:type="paragraph" w:customStyle="1" w:styleId="Tablesideheading">
    <w:name w:val="Table_side_heading"/>
    <w:basedOn w:val="Normal"/>
    <w:rsid w:val="00846937"/>
    <w:pPr>
      <w:numPr>
        <w:numId w:val="4"/>
      </w:numPr>
      <w:spacing w:before="120" w:after="120"/>
    </w:pPr>
    <w:rPr>
      <w:rFonts w:ascii="Arial Bold" w:hAnsi="Arial Bold"/>
      <w:b/>
      <w:color w:val="0000FF"/>
      <w:sz w:val="22"/>
    </w:rPr>
  </w:style>
  <w:style w:type="paragraph" w:customStyle="1" w:styleId="tmptit">
    <w:name w:val="tmptit"/>
    <w:basedOn w:val="BodyText"/>
    <w:rsid w:val="0084693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60"/>
      <w:jc w:val="center"/>
    </w:pPr>
    <w:rPr>
      <w:color w:val="000000"/>
      <w:sz w:val="24"/>
    </w:rPr>
  </w:style>
  <w:style w:type="paragraph" w:customStyle="1" w:styleId="tableside">
    <w:name w:val="table side"/>
    <w:basedOn w:val="Normal"/>
    <w:autoRedefine/>
    <w:rsid w:val="0097392D"/>
    <w:rPr>
      <w:rFonts w:ascii="Arial" w:hAnsi="Arial"/>
      <w:noProof/>
      <w:sz w:val="22"/>
    </w:rPr>
  </w:style>
  <w:style w:type="paragraph" w:styleId="BodyText3">
    <w:name w:val="Body Text 3"/>
    <w:basedOn w:val="Normal"/>
    <w:rsid w:val="00846937"/>
    <w:pPr>
      <w:spacing w:before="60" w:after="60"/>
      <w:jc w:val="both"/>
    </w:pPr>
    <w:rPr>
      <w:i/>
      <w:vanish/>
    </w:rPr>
  </w:style>
  <w:style w:type="paragraph" w:styleId="BodyText2">
    <w:name w:val="Body Text 2"/>
    <w:basedOn w:val="Normal"/>
    <w:rsid w:val="00846937"/>
    <w:pPr>
      <w:spacing w:before="60" w:after="60"/>
      <w:jc w:val="both"/>
    </w:pPr>
  </w:style>
  <w:style w:type="paragraph" w:customStyle="1" w:styleId="Normal1">
    <w:name w:val="Normal1"/>
    <w:basedOn w:val="Normal"/>
    <w:rsid w:val="00846937"/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846937"/>
    <w:rPr>
      <w:sz w:val="16"/>
      <w:szCs w:val="16"/>
    </w:rPr>
  </w:style>
  <w:style w:type="paragraph" w:customStyle="1" w:styleId="FigTitle">
    <w:name w:val="FigTitle"/>
    <w:basedOn w:val="Normal"/>
    <w:autoRedefine/>
    <w:rsid w:val="00846937"/>
    <w:pPr>
      <w:keepNext/>
      <w:keepLines/>
      <w:spacing w:before="120" w:after="120"/>
      <w:jc w:val="center"/>
    </w:pPr>
    <w:rPr>
      <w:rFonts w:ascii="Courier New" w:hAnsi="Courier New"/>
      <w:b/>
      <w:color w:val="0000FF"/>
      <w:u w:val="single"/>
    </w:rPr>
  </w:style>
  <w:style w:type="paragraph" w:styleId="TableofFigures">
    <w:name w:val="table of figures"/>
    <w:basedOn w:val="Normal"/>
    <w:next w:val="Normal"/>
    <w:autoRedefine/>
    <w:semiHidden/>
    <w:rsid w:val="00846937"/>
    <w:pPr>
      <w:ind w:left="480" w:hanging="480"/>
    </w:pPr>
    <w:rPr>
      <w:rFonts w:ascii="Arial" w:hAnsi="Arial"/>
      <w:sz w:val="20"/>
    </w:rPr>
  </w:style>
  <w:style w:type="paragraph" w:styleId="ListBullet2">
    <w:name w:val="List Bullet 2"/>
    <w:basedOn w:val="ListBullet"/>
    <w:autoRedefine/>
    <w:rsid w:val="009555D7"/>
    <w:pPr>
      <w:numPr>
        <w:numId w:val="11"/>
      </w:numPr>
      <w:spacing w:after="160"/>
    </w:pPr>
    <w:rPr>
      <w:bCs/>
    </w:rPr>
  </w:style>
  <w:style w:type="paragraph" w:styleId="ListBullet">
    <w:name w:val="List Bullet"/>
    <w:basedOn w:val="Normal"/>
    <w:autoRedefine/>
    <w:rsid w:val="00D75CC5"/>
    <w:pPr>
      <w:numPr>
        <w:numId w:val="9"/>
      </w:numPr>
      <w:jc w:val="both"/>
    </w:pPr>
    <w:rPr>
      <w:rFonts w:ascii="Arial" w:hAnsi="Arial" w:cs="Arial"/>
      <w:sz w:val="20"/>
      <w:szCs w:val="20"/>
    </w:rPr>
  </w:style>
  <w:style w:type="paragraph" w:customStyle="1" w:styleId="BodyTextNum">
    <w:name w:val="BodyText_Num"/>
    <w:basedOn w:val="BodyText"/>
    <w:autoRedefine/>
    <w:rsid w:val="00846937"/>
    <w:pPr>
      <w:numPr>
        <w:numId w:val="5"/>
      </w:numPr>
      <w:jc w:val="left"/>
    </w:pPr>
    <w:rPr>
      <w:sz w:val="20"/>
    </w:rPr>
  </w:style>
  <w:style w:type="paragraph" w:customStyle="1" w:styleId="TableBulletRd">
    <w:name w:val="Table_Bullet_Rd"/>
    <w:basedOn w:val="Normal"/>
    <w:autoRedefine/>
    <w:rsid w:val="00846937"/>
    <w:pPr>
      <w:numPr>
        <w:numId w:val="6"/>
      </w:numPr>
    </w:pPr>
    <w:rPr>
      <w:rFonts w:ascii="Arial" w:hAnsi="Arial"/>
      <w:sz w:val="20"/>
    </w:rPr>
  </w:style>
  <w:style w:type="paragraph" w:customStyle="1" w:styleId="Footer1">
    <w:name w:val="Footer1"/>
    <w:basedOn w:val="Footer"/>
    <w:autoRedefine/>
    <w:rsid w:val="00846937"/>
    <w:pPr>
      <w:jc w:val="left"/>
    </w:pPr>
  </w:style>
  <w:style w:type="paragraph" w:customStyle="1" w:styleId="Footer2">
    <w:name w:val="Footer2"/>
    <w:basedOn w:val="Footer1"/>
    <w:autoRedefine/>
    <w:rsid w:val="00846937"/>
    <w:pPr>
      <w:jc w:val="right"/>
    </w:pPr>
  </w:style>
  <w:style w:type="paragraph" w:customStyle="1" w:styleId="Header1">
    <w:name w:val="Header1"/>
    <w:basedOn w:val="Normal"/>
    <w:autoRedefine/>
    <w:rsid w:val="00846937"/>
    <w:rPr>
      <w:rFonts w:ascii="Arial" w:hAnsi="Arial"/>
      <w:sz w:val="16"/>
    </w:rPr>
  </w:style>
  <w:style w:type="paragraph" w:customStyle="1" w:styleId="Header2">
    <w:name w:val="Header2"/>
    <w:basedOn w:val="Normal"/>
    <w:autoRedefine/>
    <w:rsid w:val="00846937"/>
    <w:pPr>
      <w:jc w:val="right"/>
    </w:pPr>
    <w:rPr>
      <w:rFonts w:ascii="Arial" w:hAnsi="Arial"/>
      <w:sz w:val="16"/>
    </w:rPr>
  </w:style>
  <w:style w:type="paragraph" w:customStyle="1" w:styleId="H1">
    <w:name w:val="H1"/>
    <w:basedOn w:val="Normal"/>
    <w:autoRedefine/>
    <w:rsid w:val="00846937"/>
    <w:pPr>
      <w:shd w:val="clear" w:color="auto" w:fill="E0E0E0"/>
      <w:spacing w:before="240" w:after="240"/>
      <w:jc w:val="center"/>
    </w:pPr>
    <w:rPr>
      <w:rFonts w:ascii="Arial Bold" w:hAnsi="Arial Bold"/>
      <w:b/>
      <w:color w:val="3366FF"/>
      <w:sz w:val="32"/>
    </w:rPr>
  </w:style>
  <w:style w:type="paragraph" w:customStyle="1" w:styleId="ProposalH1">
    <w:name w:val="Proposal_H1"/>
    <w:basedOn w:val="Heading1"/>
    <w:autoRedefine/>
    <w:rsid w:val="00846937"/>
    <w:pPr>
      <w:numPr>
        <w:numId w:val="0"/>
      </w:numPr>
      <w:shd w:val="clear" w:color="auto" w:fill="auto"/>
      <w:spacing w:before="6000" w:after="6000"/>
    </w:pPr>
  </w:style>
  <w:style w:type="paragraph" w:customStyle="1" w:styleId="H2">
    <w:name w:val="H2"/>
    <w:basedOn w:val="Normal"/>
    <w:autoRedefine/>
    <w:rsid w:val="00846937"/>
    <w:pPr>
      <w:spacing w:before="240" w:after="240"/>
    </w:pPr>
    <w:rPr>
      <w:rFonts w:ascii="Arial Bold" w:hAnsi="Arial Bold"/>
      <w:b/>
      <w:color w:val="3366FF"/>
      <w:sz w:val="28"/>
    </w:rPr>
  </w:style>
  <w:style w:type="paragraph" w:customStyle="1" w:styleId="H3">
    <w:name w:val="H3"/>
    <w:basedOn w:val="Normal"/>
    <w:autoRedefine/>
    <w:rsid w:val="00846937"/>
    <w:pPr>
      <w:spacing w:before="120" w:after="120"/>
    </w:pPr>
    <w:rPr>
      <w:rFonts w:ascii="Arial Bold" w:hAnsi="Arial Bold"/>
      <w:b/>
      <w:i/>
      <w:color w:val="3366FF"/>
    </w:rPr>
  </w:style>
  <w:style w:type="character" w:styleId="FollowedHyperlink">
    <w:name w:val="FollowedHyperlink"/>
    <w:basedOn w:val="DefaultParagraphFont"/>
    <w:rsid w:val="00846937"/>
    <w:rPr>
      <w:color w:val="800080"/>
      <w:u w:val="single"/>
    </w:rPr>
  </w:style>
  <w:style w:type="paragraph" w:customStyle="1" w:styleId="tableheading">
    <w:name w:val="table heading"/>
    <w:basedOn w:val="Normal"/>
    <w:autoRedefine/>
    <w:rsid w:val="00846937"/>
    <w:pPr>
      <w:jc w:val="center"/>
    </w:pPr>
    <w:rPr>
      <w:rFonts w:ascii="Arial" w:hAnsi="Arial"/>
      <w:b/>
      <w:noProof/>
      <w:sz w:val="22"/>
    </w:rPr>
  </w:style>
  <w:style w:type="paragraph" w:customStyle="1" w:styleId="snip">
    <w:name w:val="snip"/>
    <w:basedOn w:val="Normal"/>
    <w:autoRedefine/>
    <w:rsid w:val="00846937"/>
    <w:pPr>
      <w:spacing w:before="120" w:after="120"/>
      <w:jc w:val="both"/>
    </w:pPr>
    <w:rPr>
      <w:rFonts w:ascii="Arial" w:hAnsi="Arial"/>
      <w:i/>
      <w:sz w:val="22"/>
    </w:rPr>
  </w:style>
  <w:style w:type="paragraph" w:styleId="CommentText">
    <w:name w:val="annotation text"/>
    <w:basedOn w:val="Normal"/>
    <w:semiHidden/>
    <w:rsid w:val="00846937"/>
    <w:rPr>
      <w:sz w:val="20"/>
      <w:szCs w:val="20"/>
    </w:rPr>
  </w:style>
  <w:style w:type="paragraph" w:styleId="BalloonText">
    <w:name w:val="Balloon Text"/>
    <w:basedOn w:val="Normal"/>
    <w:semiHidden/>
    <w:rsid w:val="00E3391C"/>
    <w:rPr>
      <w:rFonts w:ascii="Tahoma" w:hAnsi="Tahoma" w:cs="Tahoma"/>
      <w:sz w:val="16"/>
      <w:szCs w:val="16"/>
    </w:rPr>
  </w:style>
  <w:style w:type="paragraph" w:customStyle="1" w:styleId="BodyText22">
    <w:name w:val="Body Text 22"/>
    <w:basedOn w:val="Normal"/>
    <w:rsid w:val="00711CA4"/>
    <w:pPr>
      <w:widowControl w:val="0"/>
      <w:jc w:val="both"/>
    </w:pPr>
    <w:rPr>
      <w:rFonts w:ascii="Arial" w:hAnsi="Arial"/>
      <w:szCs w:val="20"/>
    </w:rPr>
  </w:style>
  <w:style w:type="paragraph" w:customStyle="1" w:styleId="Heading2ListBullet">
    <w:name w:val="Heading 2: List Bullet"/>
    <w:basedOn w:val="Heading3ListBullet"/>
    <w:rsid w:val="00126A6B"/>
    <w:pPr>
      <w:tabs>
        <w:tab w:val="clear" w:pos="360"/>
        <w:tab w:val="clear" w:pos="480"/>
        <w:tab w:val="num" w:pos="1440"/>
      </w:tabs>
      <w:ind w:left="1440"/>
    </w:pPr>
  </w:style>
  <w:style w:type="paragraph" w:customStyle="1" w:styleId="Heading3ListBullet">
    <w:name w:val="Heading 3: List Bullet"/>
    <w:basedOn w:val="ListBullet"/>
    <w:rsid w:val="00126A6B"/>
    <w:pPr>
      <w:numPr>
        <w:numId w:val="7"/>
      </w:numPr>
      <w:tabs>
        <w:tab w:val="clear" w:pos="1440"/>
        <w:tab w:val="left" w:pos="360"/>
        <w:tab w:val="num" w:pos="480"/>
      </w:tabs>
      <w:spacing w:after="120"/>
      <w:ind w:left="480"/>
    </w:pPr>
    <w:rPr>
      <w:rFonts w:ascii="Verdana" w:hAnsi="Verdana"/>
    </w:rPr>
  </w:style>
  <w:style w:type="paragraph" w:styleId="ListBullet3">
    <w:name w:val="List Bullet 3"/>
    <w:basedOn w:val="Normal"/>
    <w:rsid w:val="00265D85"/>
    <w:pPr>
      <w:numPr>
        <w:numId w:val="8"/>
      </w:numPr>
    </w:pPr>
  </w:style>
  <w:style w:type="table" w:styleId="TableGrid">
    <w:name w:val="Table Grid"/>
    <w:basedOn w:val="TableNormal"/>
    <w:rsid w:val="000F3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7312DD"/>
    <w:pPr>
      <w:spacing w:after="120"/>
      <w:ind w:left="360"/>
    </w:pPr>
  </w:style>
  <w:style w:type="paragraph" w:customStyle="1" w:styleId="Steptext">
    <w:name w:val="Step text"/>
    <w:basedOn w:val="Normal"/>
    <w:rsid w:val="007312DD"/>
    <w:pPr>
      <w:tabs>
        <w:tab w:val="left" w:pos="1418"/>
      </w:tabs>
      <w:spacing w:before="120"/>
    </w:pPr>
    <w:rPr>
      <w:rFonts w:ascii="Book Antiqua" w:hAnsi="Book Antiqua"/>
      <w:sz w:val="22"/>
      <w:szCs w:val="20"/>
    </w:rPr>
  </w:style>
  <w:style w:type="paragraph" w:styleId="NormalWeb">
    <w:name w:val="Normal (Web)"/>
    <w:basedOn w:val="Normal"/>
    <w:rsid w:val="007312DD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color w:val="000000"/>
    </w:rPr>
  </w:style>
  <w:style w:type="paragraph" w:styleId="Index1">
    <w:name w:val="index 1"/>
    <w:basedOn w:val="Normal"/>
    <w:next w:val="Normal"/>
    <w:autoRedefine/>
    <w:semiHidden/>
    <w:rsid w:val="007312DD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312DD"/>
    <w:rPr>
      <w:sz w:val="20"/>
      <w:szCs w:val="20"/>
      <w:lang w:val="en-AU"/>
    </w:rPr>
  </w:style>
  <w:style w:type="paragraph" w:customStyle="1" w:styleId="xl24">
    <w:name w:val="xl24"/>
    <w:basedOn w:val="Normal"/>
    <w:rsid w:val="007312DD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CustomerName">
    <w:name w:val="Customer Name"/>
    <w:basedOn w:val="Normal"/>
    <w:rsid w:val="007312DD"/>
    <w:pPr>
      <w:jc w:val="both"/>
    </w:pPr>
    <w:rPr>
      <w:rFonts w:ascii="Arial" w:hAnsi="Arial"/>
      <w:b/>
      <w:bCs/>
      <w:sz w:val="22"/>
    </w:rPr>
  </w:style>
  <w:style w:type="paragraph" w:customStyle="1" w:styleId="NormalBold">
    <w:name w:val="Normal Bold"/>
    <w:rsid w:val="007312DD"/>
    <w:rPr>
      <w:rFonts w:ascii="Arial" w:hAnsi="Arial"/>
      <w:b/>
      <w:sz w:val="22"/>
    </w:rPr>
  </w:style>
  <w:style w:type="paragraph" w:styleId="BodyTextFirstIndent">
    <w:name w:val="Body Text First Indent"/>
    <w:basedOn w:val="BodyText"/>
    <w:rsid w:val="008C25C9"/>
    <w:pPr>
      <w:spacing w:before="0"/>
      <w:ind w:firstLine="210"/>
      <w:jc w:val="left"/>
    </w:pPr>
    <w:rPr>
      <w:rFonts w:ascii="Times New Roman" w:hAnsi="Times New Roman"/>
      <w:iCs w:val="0"/>
      <w:sz w:val="24"/>
    </w:rPr>
  </w:style>
  <w:style w:type="paragraph" w:customStyle="1" w:styleId="TblCell">
    <w:name w:val="TblCell"/>
    <w:basedOn w:val="Normal"/>
    <w:rsid w:val="008C25C9"/>
    <w:pPr>
      <w:spacing w:before="60" w:after="60"/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rsid w:val="00235DDD"/>
    <w:pPr>
      <w:spacing w:after="120"/>
      <w:ind w:left="360"/>
    </w:pPr>
    <w:rPr>
      <w:sz w:val="16"/>
      <w:szCs w:val="16"/>
    </w:rPr>
  </w:style>
  <w:style w:type="paragraph" w:customStyle="1" w:styleId="TableText">
    <w:name w:val="Table Text"/>
    <w:basedOn w:val="Normal"/>
    <w:link w:val="TableTextChar"/>
    <w:rsid w:val="00235DDD"/>
    <w:pPr>
      <w:spacing w:before="60"/>
    </w:pPr>
    <w:rPr>
      <w:rFonts w:ascii="Arial" w:eastAsia="SimSun" w:hAnsi="Arial" w:cs="Arial"/>
      <w:spacing w:val="-5"/>
      <w:sz w:val="16"/>
      <w:szCs w:val="16"/>
    </w:rPr>
  </w:style>
  <w:style w:type="character" w:customStyle="1" w:styleId="TableTextChar">
    <w:name w:val="Table Text Char"/>
    <w:basedOn w:val="DefaultParagraphFont"/>
    <w:link w:val="TableText"/>
    <w:rsid w:val="00235DDD"/>
    <w:rPr>
      <w:rFonts w:ascii="Arial" w:eastAsia="SimSun" w:hAnsi="Arial" w:cs="Arial"/>
      <w:spacing w:val="-5"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8921AF"/>
    <w:rPr>
      <w:b/>
      <w:bCs/>
    </w:rPr>
  </w:style>
  <w:style w:type="paragraph" w:customStyle="1" w:styleId="Char">
    <w:name w:val="Char"/>
    <w:basedOn w:val="Normal"/>
    <w:autoRedefine/>
    <w:rsid w:val="00443AE8"/>
    <w:pPr>
      <w:spacing w:after="160" w:line="240" w:lineRule="exact"/>
    </w:pPr>
    <w:rPr>
      <w:rFonts w:ascii="Arial" w:hAnsi="Arial" w:cs="Arial"/>
      <w:sz w:val="20"/>
      <w:szCs w:val="20"/>
    </w:rPr>
  </w:style>
  <w:style w:type="paragraph" w:styleId="List2">
    <w:name w:val="List 2"/>
    <w:basedOn w:val="Normal"/>
    <w:rsid w:val="00C71C53"/>
    <w:pPr>
      <w:ind w:left="720" w:hanging="360"/>
    </w:pPr>
  </w:style>
  <w:style w:type="paragraph" w:customStyle="1" w:styleId="footer20">
    <w:name w:val="footer2"/>
    <w:basedOn w:val="Normal"/>
    <w:rsid w:val="00055E77"/>
    <w:pPr>
      <w:jc w:val="right"/>
    </w:pPr>
    <w:rPr>
      <w:rFonts w:ascii="Arial" w:eastAsia="Arial Unicode MS" w:hAnsi="Arial" w:cs="Arial"/>
      <w:sz w:val="16"/>
      <w:szCs w:val="16"/>
    </w:rPr>
  </w:style>
  <w:style w:type="paragraph" w:styleId="FootnoteText">
    <w:name w:val="footnote text"/>
    <w:basedOn w:val="Normal"/>
    <w:semiHidden/>
    <w:rsid w:val="000D3F6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D3F66"/>
    <w:rPr>
      <w:vertAlign w:val="superscript"/>
    </w:rPr>
  </w:style>
  <w:style w:type="character" w:customStyle="1" w:styleId="m1">
    <w:name w:val="m1"/>
    <w:basedOn w:val="DefaultParagraphFont"/>
    <w:rsid w:val="00E22493"/>
    <w:rPr>
      <w:color w:val="0000FF"/>
    </w:rPr>
  </w:style>
  <w:style w:type="character" w:customStyle="1" w:styleId="t1">
    <w:name w:val="t1"/>
    <w:basedOn w:val="DefaultParagraphFont"/>
    <w:rsid w:val="00E22493"/>
    <w:rPr>
      <w:color w:val="990000"/>
    </w:rPr>
  </w:style>
  <w:style w:type="character" w:customStyle="1" w:styleId="b1">
    <w:name w:val="b1"/>
    <w:basedOn w:val="DefaultParagraphFont"/>
    <w:rsid w:val="00E22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HTMLPreformatted">
    <w:name w:val="HTML Preformatted"/>
    <w:basedOn w:val="Normal"/>
    <w:rsid w:val="00E22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s1">
    <w:name w:val="ns1"/>
    <w:basedOn w:val="DefaultParagraphFont"/>
    <w:rsid w:val="00E22493"/>
    <w:rPr>
      <w:color w:val="FF0000"/>
    </w:rPr>
  </w:style>
  <w:style w:type="character" w:customStyle="1" w:styleId="ci1">
    <w:name w:val="ci1"/>
    <w:basedOn w:val="DefaultParagraphFont"/>
    <w:rsid w:val="00E22493"/>
    <w:rPr>
      <w:rFonts w:ascii="Courier" w:hAnsi="Courier" w:hint="default"/>
      <w:color w:val="888888"/>
      <w:sz w:val="24"/>
      <w:szCs w:val="24"/>
    </w:rPr>
  </w:style>
  <w:style w:type="character" w:customStyle="1" w:styleId="tx1">
    <w:name w:val="tx1"/>
    <w:basedOn w:val="DefaultParagraphFont"/>
    <w:rsid w:val="00E22493"/>
    <w:rPr>
      <w:b/>
      <w:bCs/>
    </w:rPr>
  </w:style>
  <w:style w:type="paragraph" w:styleId="List">
    <w:name w:val="List"/>
    <w:basedOn w:val="Normal"/>
    <w:rsid w:val="00131944"/>
    <w:pPr>
      <w:ind w:left="360" w:hanging="360"/>
    </w:pPr>
  </w:style>
  <w:style w:type="paragraph" w:styleId="List3">
    <w:name w:val="List 3"/>
    <w:basedOn w:val="Normal"/>
    <w:rsid w:val="00131944"/>
    <w:pPr>
      <w:ind w:left="1080" w:hanging="360"/>
    </w:pPr>
  </w:style>
  <w:style w:type="paragraph" w:styleId="ListContinue">
    <w:name w:val="List Continue"/>
    <w:basedOn w:val="Normal"/>
    <w:rsid w:val="00131944"/>
    <w:pPr>
      <w:spacing w:after="120"/>
      <w:ind w:left="360"/>
    </w:pPr>
  </w:style>
  <w:style w:type="paragraph" w:customStyle="1" w:styleId="InsideAddress">
    <w:name w:val="Inside Address"/>
    <w:basedOn w:val="Normal"/>
    <w:rsid w:val="00131944"/>
  </w:style>
  <w:style w:type="paragraph" w:styleId="BodyTextFirstIndent2">
    <w:name w:val="Body Text First Indent 2"/>
    <w:basedOn w:val="BodyTextIndent"/>
    <w:rsid w:val="00131944"/>
    <w:pPr>
      <w:ind w:firstLine="210"/>
    </w:pPr>
  </w:style>
  <w:style w:type="paragraph" w:customStyle="1" w:styleId="tableheader1">
    <w:name w:val="tableheader"/>
    <w:basedOn w:val="Normal"/>
    <w:rsid w:val="004473E4"/>
    <w:pPr>
      <w:spacing w:before="120" w:after="120"/>
      <w:jc w:val="both"/>
    </w:pPr>
    <w:rPr>
      <w:rFonts w:ascii="Arial" w:hAnsi="Arial" w:cs="Arial"/>
      <w:sz w:val="22"/>
      <w:szCs w:val="22"/>
    </w:rPr>
  </w:style>
  <w:style w:type="paragraph" w:customStyle="1" w:styleId="tablebody0">
    <w:name w:val="tablebody"/>
    <w:basedOn w:val="Normal"/>
    <w:rsid w:val="004473E4"/>
    <w:pPr>
      <w:spacing w:before="120" w:after="120"/>
      <w:jc w:val="both"/>
    </w:pPr>
    <w:rPr>
      <w:rFonts w:ascii="Arial" w:hAnsi="Arial" w:cs="Arial"/>
      <w:sz w:val="22"/>
      <w:szCs w:val="22"/>
    </w:rPr>
  </w:style>
  <w:style w:type="paragraph" w:customStyle="1" w:styleId="DefaultParagraphFontParaChar">
    <w:name w:val="Default Paragraph Font Para Char"/>
    <w:basedOn w:val="Normal"/>
    <w:rsid w:val="00B63385"/>
    <w:pPr>
      <w:spacing w:after="120" w:line="240" w:lineRule="exact"/>
    </w:pPr>
    <w:rPr>
      <w:rFonts w:ascii="Verdana" w:hAnsi="Verdana"/>
      <w:sz w:val="20"/>
      <w:szCs w:val="20"/>
    </w:rPr>
  </w:style>
  <w:style w:type="paragraph" w:styleId="DocumentMap">
    <w:name w:val="Document Map"/>
    <w:basedOn w:val="Normal"/>
    <w:semiHidden/>
    <w:rsid w:val="002867A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xl45">
    <w:name w:val="xl45"/>
    <w:basedOn w:val="Normal"/>
    <w:rsid w:val="001245A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</w:rPr>
  </w:style>
  <w:style w:type="paragraph" w:customStyle="1" w:styleId="Char0">
    <w:name w:val="Char"/>
    <w:basedOn w:val="Normal"/>
    <w:rsid w:val="00C12D09"/>
    <w:pPr>
      <w:spacing w:after="160" w:line="240" w:lineRule="exact"/>
    </w:pPr>
    <w:rPr>
      <w:rFonts w:ascii="Arial" w:eastAsia="SimSun" w:hAnsi="Arial" w:cs="Arial"/>
      <w:sz w:val="20"/>
      <w:szCs w:val="20"/>
    </w:rPr>
  </w:style>
  <w:style w:type="paragraph" w:customStyle="1" w:styleId="ResAreaKnowledge">
    <w:name w:val="ResAreaKnowledge"/>
    <w:basedOn w:val="Normal"/>
    <w:rsid w:val="006E5B81"/>
    <w:pPr>
      <w:framePr w:w="2534" w:hSpace="187" w:wrap="around" w:vAnchor="page" w:hAnchor="page" w:x="8223" w:y="44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87" w:right="29"/>
    </w:pPr>
    <w:rPr>
      <w:rFonts w:ascii="Arial Narrow" w:hAnsi="Arial Narrow"/>
      <w:sz w:val="18"/>
      <w:szCs w:val="20"/>
      <w:lang w:val="en-GB"/>
    </w:rPr>
  </w:style>
  <w:style w:type="paragraph" w:customStyle="1" w:styleId="ResName">
    <w:name w:val="ResName"/>
    <w:basedOn w:val="Normal"/>
    <w:next w:val="Normal"/>
    <w:rsid w:val="006E5B81"/>
    <w:pPr>
      <w:pBdr>
        <w:top w:val="single" w:sz="12" w:space="1" w:color="auto"/>
        <w:bottom w:val="single" w:sz="6" w:space="1" w:color="auto"/>
      </w:pBdr>
      <w:spacing w:before="120" w:after="240"/>
      <w:jc w:val="right"/>
    </w:pPr>
    <w:rPr>
      <w:rFonts w:ascii="Garamond" w:hAnsi="Garamond"/>
      <w:i/>
      <w:noProof/>
      <w:sz w:val="48"/>
      <w:szCs w:val="20"/>
    </w:rPr>
  </w:style>
  <w:style w:type="paragraph" w:customStyle="1" w:styleId="Confidential">
    <w:name w:val="Confidential"/>
    <w:basedOn w:val="Normal"/>
    <w:rsid w:val="006E5B81"/>
    <w:pPr>
      <w:tabs>
        <w:tab w:val="center" w:pos="4680"/>
        <w:tab w:val="right" w:pos="9360"/>
      </w:tabs>
    </w:pPr>
    <w:rPr>
      <w:rFonts w:ascii="Arial" w:hAnsi="Arial"/>
      <w:b/>
      <w:vanish/>
      <w:sz w:val="20"/>
      <w:szCs w:val="20"/>
    </w:rPr>
  </w:style>
  <w:style w:type="paragraph" w:customStyle="1" w:styleId="confidential0">
    <w:name w:val="confidential"/>
    <w:basedOn w:val="Normal"/>
    <w:rsid w:val="00C03985"/>
    <w:rPr>
      <w:rFonts w:ascii="Arial" w:hAnsi="Arial" w:cs="Arial"/>
      <w:b/>
      <w:bCs/>
      <w:vanish/>
      <w:sz w:val="20"/>
      <w:szCs w:val="20"/>
    </w:rPr>
  </w:style>
  <w:style w:type="paragraph" w:styleId="ListParagraph">
    <w:name w:val="List Paragraph"/>
    <w:basedOn w:val="Normal"/>
    <w:uiPriority w:val="34"/>
    <w:qFormat/>
    <w:rsid w:val="00D4459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2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32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7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8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10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17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77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5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91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281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4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44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0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9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9219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2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06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98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566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2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5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2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47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52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5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96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8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03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26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7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283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44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7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4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423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908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2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6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0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050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1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64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02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0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5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29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2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91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hangi\Application%20Data\Microsoft\Templates\Document%20Template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Template_V1</Template>
  <TotalTime>0</TotalTime>
  <Pages>4</Pages>
  <Words>1032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SDET profile of Rupesh Lad</vt:lpstr>
    </vt:vector>
  </TitlesOfParts>
  <Company>HCL Technologies Ltd</Company>
  <LinksUpToDate>false</LinksUpToDate>
  <CharactersWithSpaces>7202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SDET profile of Rupesh Lad</dc:title>
  <dc:subject/>
  <dc:creator>Rupesh Lad</dc:creator>
  <cp:keywords/>
  <cp:lastModifiedBy>sridevi_s</cp:lastModifiedBy>
  <cp:revision>2</cp:revision>
  <cp:lastPrinted>2005-03-28T07:01:00Z</cp:lastPrinted>
  <dcterms:created xsi:type="dcterms:W3CDTF">2011-02-14T12:44:00Z</dcterms:created>
  <dcterms:modified xsi:type="dcterms:W3CDTF">2011-02-14T12:44:00Z</dcterms:modified>
</cp:coreProperties>
</file>